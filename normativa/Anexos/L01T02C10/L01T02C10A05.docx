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14" w:rsidRPr="0014096C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r w:rsidRPr="0014096C">
        <w:rPr>
          <w:b/>
          <w:i/>
          <w:szCs w:val="22"/>
          <w:lang w:val="es-MX"/>
        </w:rPr>
        <w:t xml:space="preserve">LIBRO </w:t>
      </w:r>
      <w:r w:rsidR="008B6CBC" w:rsidRPr="008B6CBC">
        <w:rPr>
          <w:b/>
          <w:i/>
          <w:szCs w:val="22"/>
          <w:lang w:val="es-MX"/>
        </w:rPr>
        <w:t>1</w:t>
      </w:r>
      <w:r w:rsidRPr="008B6CBC">
        <w:rPr>
          <w:b/>
          <w:i/>
          <w:szCs w:val="22"/>
          <w:lang w:val="es-MX"/>
        </w:rPr>
        <w:t>°, TÍTULO</w:t>
      </w:r>
      <w:r w:rsidR="00D135E8" w:rsidRPr="008B6CBC">
        <w:rPr>
          <w:b/>
          <w:i/>
          <w:szCs w:val="22"/>
          <w:lang w:val="es-MX"/>
        </w:rPr>
        <w:t xml:space="preserve"> </w:t>
      </w:r>
      <w:r w:rsidR="008B6CBC" w:rsidRPr="008B6CBC">
        <w:rPr>
          <w:b/>
          <w:i/>
          <w:szCs w:val="22"/>
          <w:lang w:val="es-MX"/>
        </w:rPr>
        <w:t>II</w:t>
      </w:r>
      <w:r w:rsidRPr="008B6CBC">
        <w:rPr>
          <w:b/>
          <w:i/>
          <w:szCs w:val="22"/>
          <w:lang w:val="es-MX"/>
        </w:rPr>
        <w:t>, CAPÍTULO</w:t>
      </w:r>
      <w:r w:rsidR="00E37F78" w:rsidRPr="008B6CBC">
        <w:rPr>
          <w:b/>
          <w:i/>
          <w:szCs w:val="22"/>
          <w:lang w:val="es-MX"/>
        </w:rPr>
        <w:t xml:space="preserve"> </w:t>
      </w:r>
      <w:r w:rsidR="008F4F73" w:rsidRPr="008B6CBC">
        <w:rPr>
          <w:b/>
          <w:i/>
          <w:szCs w:val="22"/>
          <w:lang w:val="es-MX"/>
        </w:rPr>
        <w:t>X</w:t>
      </w:r>
    </w:p>
    <w:p w:rsidR="00A71E51" w:rsidRPr="0014096C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14096C">
        <w:rPr>
          <w:b/>
          <w:i/>
          <w:lang w:val="es-MX"/>
        </w:rPr>
        <w:t xml:space="preserve">ANEXO </w:t>
      </w:r>
      <w:r w:rsidR="00E71A9E">
        <w:rPr>
          <w:b/>
          <w:i/>
          <w:lang w:val="es-MX"/>
        </w:rPr>
        <w:t>5</w:t>
      </w:r>
      <w:r w:rsidR="007F133A" w:rsidRPr="0014096C">
        <w:rPr>
          <w:b/>
          <w:i/>
          <w:lang w:val="es-MX"/>
        </w:rPr>
        <w:t xml:space="preserve">: </w:t>
      </w:r>
      <w:r w:rsidR="00157609" w:rsidRPr="0014096C">
        <w:rPr>
          <w:b/>
          <w:i/>
          <w:smallCaps/>
          <w:szCs w:val="22"/>
        </w:rPr>
        <w:t>Autorización Individual</w:t>
      </w:r>
    </w:p>
    <w:p w:rsidR="00245B14" w:rsidRPr="0014096C" w:rsidRDefault="00245B14" w:rsidP="00245B14">
      <w:pPr>
        <w:pStyle w:val="Ttulo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Pr="0014096C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14096C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14096C">
        <w:rPr>
          <w:spacing w:val="-3"/>
          <w:sz w:val="24"/>
          <w:lang w:val="es-ES_tradnl"/>
        </w:rPr>
        <w:t>Yo</w:t>
      </w:r>
      <w:proofErr w:type="gramStart"/>
      <w:r w:rsidRPr="0014096C">
        <w:rPr>
          <w:spacing w:val="-3"/>
          <w:sz w:val="24"/>
          <w:lang w:val="es-ES_tradnl"/>
        </w:rPr>
        <w:t xml:space="preserve">, </w:t>
      </w:r>
      <w:r w:rsidR="00212AF1" w:rsidRPr="0014096C">
        <w:rPr>
          <w:spacing w:val="-3"/>
          <w:sz w:val="24"/>
          <w:lang w:val="es-ES_tradnl"/>
        </w:rPr>
        <w:t>…</w:t>
      </w:r>
      <w:proofErr w:type="gramEnd"/>
      <w:r w:rsidR="00212AF1" w:rsidRPr="0014096C">
        <w:rPr>
          <w:spacing w:val="-3"/>
          <w:sz w:val="24"/>
          <w:lang w:val="es-ES_tradnl"/>
        </w:rPr>
        <w:t>…….</w:t>
      </w:r>
      <w:r w:rsidRPr="0014096C">
        <w:rPr>
          <w:i/>
          <w:spacing w:val="-3"/>
          <w:sz w:val="24"/>
          <w:lang w:val="es-ES_tradnl"/>
        </w:rPr>
        <w:t>(nombre y apellido de la persona natura</w:t>
      </w:r>
      <w:r w:rsidR="007305C4" w:rsidRPr="0014096C">
        <w:rPr>
          <w:i/>
          <w:spacing w:val="-3"/>
          <w:sz w:val="24"/>
          <w:lang w:val="es-ES_tradnl"/>
        </w:rPr>
        <w:t>l</w:t>
      </w:r>
      <w:r w:rsidRPr="0014096C">
        <w:rPr>
          <w:spacing w:val="-3"/>
          <w:sz w:val="24"/>
          <w:lang w:val="es-ES_tradnl"/>
        </w:rPr>
        <w:t xml:space="preserve"> </w:t>
      </w:r>
      <w:r w:rsidR="00901D68" w:rsidRPr="0014096C">
        <w:rPr>
          <w:i/>
          <w:spacing w:val="-3"/>
          <w:sz w:val="24"/>
          <w:lang w:val="es-ES_tradnl"/>
        </w:rPr>
        <w:t>o del representante de la empresa…………..)</w:t>
      </w:r>
      <w:r w:rsidR="00901D68" w:rsidRPr="0014096C">
        <w:rPr>
          <w:spacing w:val="-3"/>
          <w:sz w:val="24"/>
          <w:lang w:val="es-ES_tradnl"/>
        </w:rPr>
        <w:t xml:space="preserve"> </w:t>
      </w:r>
      <w:r w:rsidRPr="0014096C">
        <w:rPr>
          <w:spacing w:val="-3"/>
          <w:sz w:val="24"/>
          <w:lang w:val="es-ES_tradnl"/>
        </w:rPr>
        <w:t>con ……..</w:t>
      </w:r>
      <w:r w:rsidRPr="0014096C">
        <w:rPr>
          <w:i/>
          <w:spacing w:val="-3"/>
          <w:sz w:val="24"/>
          <w:lang w:val="es-ES_tradnl"/>
        </w:rPr>
        <w:t>(c</w:t>
      </w:r>
      <w:r w:rsidR="00212AF1" w:rsidRPr="0014096C">
        <w:rPr>
          <w:i/>
          <w:spacing w:val="-3"/>
          <w:sz w:val="24"/>
          <w:lang w:val="es-ES_tradnl"/>
        </w:rPr>
        <w:t>édula de identidad)</w:t>
      </w:r>
      <w:r w:rsidR="0080253F" w:rsidRPr="0014096C">
        <w:rPr>
          <w:spacing w:val="-3"/>
          <w:sz w:val="24"/>
          <w:lang w:val="es-ES_tradnl"/>
        </w:rPr>
        <w:t>,</w:t>
      </w:r>
      <w:r w:rsidR="0080253F" w:rsidRPr="0014096C">
        <w:rPr>
          <w:i/>
          <w:spacing w:val="-3"/>
          <w:sz w:val="24"/>
          <w:lang w:val="es-ES_tradnl"/>
        </w:rPr>
        <w:t xml:space="preserve"> </w:t>
      </w:r>
      <w:r w:rsidRPr="0014096C">
        <w:rPr>
          <w:spacing w:val="-3"/>
          <w:sz w:val="24"/>
          <w:lang w:val="es-ES_tradnl"/>
        </w:rPr>
        <w:t xml:space="preserve"> mediante el presente documento </w:t>
      </w:r>
      <w:r w:rsidR="0080253F" w:rsidRPr="0014096C">
        <w:rPr>
          <w:spacing w:val="-3"/>
          <w:sz w:val="24"/>
          <w:lang w:val="es-ES_tradnl"/>
        </w:rPr>
        <w:t>autorizo</w:t>
      </w:r>
      <w:r w:rsidRPr="0014096C">
        <w:rPr>
          <w:spacing w:val="-3"/>
          <w:sz w:val="24"/>
          <w:lang w:val="es-ES_tradnl"/>
        </w:rPr>
        <w:t xml:space="preserve"> a la </w:t>
      </w:r>
      <w:r w:rsidR="00FA4CF2" w:rsidRPr="0014096C">
        <w:rPr>
          <w:spacing w:val="-3"/>
          <w:sz w:val="24"/>
          <w:lang w:val="es-ES_tradnl"/>
        </w:rPr>
        <w:t xml:space="preserve">Autoridad de </w:t>
      </w:r>
      <w:r w:rsidR="00212AF1" w:rsidRPr="0014096C">
        <w:rPr>
          <w:spacing w:val="-3"/>
          <w:sz w:val="24"/>
          <w:lang w:val="es-ES_tradnl"/>
        </w:rPr>
        <w:t>Super</w:t>
      </w:r>
      <w:r w:rsidR="00FA4CF2" w:rsidRPr="0014096C">
        <w:rPr>
          <w:spacing w:val="-3"/>
          <w:sz w:val="24"/>
          <w:lang w:val="es-ES_tradnl"/>
        </w:rPr>
        <w:t xml:space="preserve">visión del Sistema </w:t>
      </w:r>
      <w:r w:rsidR="00212AF1" w:rsidRPr="0014096C">
        <w:rPr>
          <w:spacing w:val="-3"/>
          <w:sz w:val="24"/>
          <w:lang w:val="es-ES_tradnl"/>
        </w:rPr>
        <w:t>Financier</w:t>
      </w:r>
      <w:r w:rsidR="00FA4CF2" w:rsidRPr="0014096C">
        <w:rPr>
          <w:spacing w:val="-3"/>
          <w:sz w:val="24"/>
          <w:lang w:val="es-ES_tradnl"/>
        </w:rPr>
        <w:t>o</w:t>
      </w:r>
      <w:r w:rsidR="00212AF1" w:rsidRPr="0014096C">
        <w:rPr>
          <w:spacing w:val="-3"/>
          <w:sz w:val="24"/>
          <w:lang w:val="es-ES_tradnl"/>
        </w:rPr>
        <w:t xml:space="preserve"> (</w:t>
      </w:r>
      <w:r w:rsidR="00FA4CF2" w:rsidRPr="0014096C">
        <w:rPr>
          <w:spacing w:val="-3"/>
          <w:sz w:val="24"/>
          <w:lang w:val="es-ES_tradnl"/>
        </w:rPr>
        <w:t>ASFI</w:t>
      </w:r>
      <w:r w:rsidR="00212AF1" w:rsidRPr="0014096C">
        <w:rPr>
          <w:spacing w:val="-3"/>
          <w:sz w:val="24"/>
          <w:lang w:val="es-ES_tradnl"/>
        </w:rPr>
        <w:t>)</w:t>
      </w:r>
      <w:r w:rsidRPr="0014096C">
        <w:rPr>
          <w:spacing w:val="-3"/>
          <w:sz w:val="24"/>
          <w:lang w:val="es-ES_tradnl"/>
        </w:rPr>
        <w:t xml:space="preserve"> a realizar la evaluación, indagación y consultas sobre</w:t>
      </w:r>
      <w:r w:rsidR="00830C43" w:rsidRPr="0014096C">
        <w:rPr>
          <w:spacing w:val="-3"/>
          <w:sz w:val="24"/>
          <w:lang w:val="es-ES_tradnl"/>
        </w:rPr>
        <w:t>..</w:t>
      </w:r>
      <w:r w:rsidR="00FF35D2" w:rsidRPr="0014096C">
        <w:rPr>
          <w:spacing w:val="-3"/>
          <w:sz w:val="24"/>
          <w:lang w:val="es-ES_tradnl"/>
        </w:rPr>
        <w:t>………(</w:t>
      </w:r>
      <w:r w:rsidRPr="0014096C">
        <w:rPr>
          <w:i/>
          <w:spacing w:val="-3"/>
          <w:sz w:val="24"/>
          <w:lang w:val="es-ES_tradnl"/>
        </w:rPr>
        <w:t>mi persona</w:t>
      </w:r>
      <w:r w:rsidR="00901D68" w:rsidRPr="0014096C">
        <w:rPr>
          <w:i/>
          <w:spacing w:val="-3"/>
          <w:sz w:val="24"/>
          <w:lang w:val="es-ES_tradnl"/>
        </w:rPr>
        <w:t>/empresa…………….a la que represento</w:t>
      </w:r>
      <w:r w:rsidR="00212AF1" w:rsidRPr="0014096C">
        <w:rPr>
          <w:i/>
          <w:spacing w:val="-3"/>
          <w:sz w:val="24"/>
          <w:lang w:val="es-ES_tradnl"/>
        </w:rPr>
        <w:t>)</w:t>
      </w:r>
      <w:r w:rsidRPr="0014096C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  <w:bookmarkStart w:id="0" w:name="_GoBack"/>
      <w:bookmarkEnd w:id="0"/>
    </w:p>
    <w:p w:rsidR="000D2D3C" w:rsidRPr="0014096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6C16DD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  <w:r w:rsidRPr="0014096C">
        <w:rPr>
          <w:spacing w:val="-3"/>
          <w:sz w:val="24"/>
          <w:lang w:val="es-ES_tradnl"/>
        </w:rPr>
        <w:t>___________________</w:t>
      </w:r>
    </w:p>
    <w:p w:rsidR="00536D4A" w:rsidRPr="0014096C" w:rsidRDefault="00536D4A" w:rsidP="00536D4A">
      <w:pPr>
        <w:pStyle w:val="Lista1"/>
        <w:numPr>
          <w:ilvl w:val="0"/>
          <w:numId w:val="0"/>
        </w:numPr>
      </w:pPr>
      <w:r w:rsidRPr="0014096C">
        <w:t>Firma del autorizante</w:t>
      </w:r>
    </w:p>
    <w:p w:rsidR="00536D4A" w:rsidRDefault="00536D4A" w:rsidP="00536D4A">
      <w:pPr>
        <w:pStyle w:val="Textoindependiente"/>
      </w:pPr>
      <w:r w:rsidRPr="0014096C"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946" w:rsidRDefault="00C35946">
      <w:r>
        <w:separator/>
      </w:r>
    </w:p>
  </w:endnote>
  <w:endnote w:type="continuationSeparator" w:id="0">
    <w:p w:rsidR="00C35946" w:rsidRDefault="00C3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A10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F3F4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3F4D" w:rsidRDefault="00DF3F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33A" w:rsidRDefault="007F133A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>Libro</w:t>
    </w:r>
    <w:r w:rsidR="00E11182">
      <w:rPr>
        <w:rStyle w:val="Nmerodepgina"/>
        <w:sz w:val="18"/>
      </w:rPr>
      <w:t xml:space="preserve"> 1</w:t>
    </w:r>
    <w:r w:rsidR="006C16DD">
      <w:rPr>
        <w:rStyle w:val="Nmerodepgina"/>
        <w:sz w:val="18"/>
      </w:rPr>
      <w:t>°</w:t>
    </w:r>
    <w:r>
      <w:rPr>
        <w:rStyle w:val="Nmerodepgina"/>
        <w:sz w:val="18"/>
      </w:rPr>
      <w:t xml:space="preserve"> </w:t>
    </w:r>
  </w:p>
  <w:p w:rsidR="00DF3F4D" w:rsidRPr="00A11C70" w:rsidRDefault="00801839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Título</w:t>
    </w:r>
    <w:r w:rsidR="006C16DD">
      <w:rPr>
        <w:rStyle w:val="Nmerodepgina"/>
        <w:sz w:val="18"/>
      </w:rPr>
      <w:t xml:space="preserve"> </w:t>
    </w:r>
    <w:r w:rsidR="00E11182">
      <w:rPr>
        <w:rStyle w:val="Nmerodepgina"/>
        <w:sz w:val="18"/>
      </w:rPr>
      <w:t>II</w:t>
    </w:r>
    <w:r w:rsidR="00792FBE">
      <w:rPr>
        <w:rStyle w:val="Nmerodepgina"/>
        <w:sz w:val="18"/>
      </w:rPr>
      <w:t xml:space="preserve"> </w:t>
    </w:r>
  </w:p>
  <w:p w:rsidR="00514FE8" w:rsidRPr="00A11C70" w:rsidRDefault="006D63E7" w:rsidP="006073DF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Capítulo</w:t>
    </w:r>
    <w:r w:rsidR="00FB6881">
      <w:rPr>
        <w:rStyle w:val="Nmerodepgina"/>
        <w:sz w:val="18"/>
      </w:rPr>
      <w:t xml:space="preserve"> X</w:t>
    </w:r>
    <w:r w:rsidR="00E37F78">
      <w:rPr>
        <w:rStyle w:val="Nmerodepgina"/>
        <w:sz w:val="18"/>
      </w:rPr>
      <w:t xml:space="preserve"> </w:t>
    </w:r>
  </w:p>
  <w:p w:rsidR="00AE43E0" w:rsidRDefault="002D5433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 xml:space="preserve">Anexo </w:t>
    </w:r>
    <w:r w:rsidR="00FB6881">
      <w:rPr>
        <w:rStyle w:val="Nmerodepgina"/>
        <w:sz w:val="18"/>
      </w:rPr>
      <w:t>5</w:t>
    </w:r>
  </w:p>
  <w:p w:rsidR="00DF3F4D" w:rsidRPr="00157609" w:rsidRDefault="00AE43E0">
    <w:pPr>
      <w:pStyle w:val="Piedepgina"/>
      <w:framePr w:w="1661" w:wrap="around" w:vAnchor="text" w:hAnchor="page" w:x="8641" w:y="231"/>
      <w:jc w:val="right"/>
      <w:rPr>
        <w:rStyle w:val="Nmerodepgina"/>
        <w:noProof/>
        <w:sz w:val="18"/>
      </w:rPr>
    </w:pPr>
    <w:r>
      <w:rPr>
        <w:rStyle w:val="Nmerodepgina"/>
        <w:sz w:val="18"/>
      </w:rPr>
      <w:t>Página</w:t>
    </w:r>
    <w:r w:rsidR="00DF3F4D" w:rsidRPr="00A11C70">
      <w:rPr>
        <w:rStyle w:val="Nmerodepgina"/>
        <w:sz w:val="18"/>
      </w:rPr>
      <w:t xml:space="preserve"> </w:t>
    </w:r>
    <w:r w:rsidR="008A1045" w:rsidRPr="00A11C70">
      <w:rPr>
        <w:rStyle w:val="Nmerodepgina"/>
        <w:sz w:val="18"/>
      </w:rPr>
      <w:fldChar w:fldCharType="begin"/>
    </w:r>
    <w:r w:rsidR="00DF3F4D" w:rsidRPr="00A11C70">
      <w:rPr>
        <w:rStyle w:val="Nmerodepgina"/>
        <w:sz w:val="18"/>
      </w:rPr>
      <w:instrText xml:space="preserve">PAGE  </w:instrText>
    </w:r>
    <w:r w:rsidR="008A1045" w:rsidRPr="00A11C70">
      <w:rPr>
        <w:rStyle w:val="Nmerodepgina"/>
        <w:sz w:val="18"/>
      </w:rPr>
      <w:fldChar w:fldCharType="separate"/>
    </w:r>
    <w:r w:rsidR="00572E7B">
      <w:rPr>
        <w:rStyle w:val="Nmerodepgina"/>
        <w:noProof/>
        <w:sz w:val="18"/>
      </w:rPr>
      <w:t>1</w:t>
    </w:r>
    <w:r w:rsidR="008A1045" w:rsidRPr="00A11C70">
      <w:rPr>
        <w:rStyle w:val="Nmerodepgina"/>
        <w:sz w:val="18"/>
      </w:rPr>
      <w:fldChar w:fldCharType="end"/>
    </w:r>
    <w:r w:rsidR="00DF3F4D" w:rsidRPr="00A11C70">
      <w:rPr>
        <w:rStyle w:val="Nmerodepgina"/>
        <w:noProof/>
        <w:sz w:val="18"/>
      </w:rPr>
      <w:t>/</w:t>
    </w:r>
    <w:r w:rsidR="008A1045" w:rsidRPr="00157609">
      <w:rPr>
        <w:rStyle w:val="Nmerodepgina"/>
        <w:noProof/>
        <w:sz w:val="18"/>
      </w:rPr>
      <w:fldChar w:fldCharType="begin"/>
    </w:r>
    <w:r w:rsidR="00DF3F4D" w:rsidRPr="00157609">
      <w:rPr>
        <w:rStyle w:val="Nmerodepgina"/>
        <w:noProof/>
        <w:sz w:val="18"/>
      </w:rPr>
      <w:instrText xml:space="preserve"> NUMPAGES </w:instrText>
    </w:r>
    <w:r w:rsidR="008A1045" w:rsidRPr="00157609">
      <w:rPr>
        <w:rStyle w:val="Nmerodepgina"/>
        <w:noProof/>
        <w:sz w:val="18"/>
      </w:rPr>
      <w:fldChar w:fldCharType="separate"/>
    </w:r>
    <w:r w:rsidR="00572E7B">
      <w:rPr>
        <w:rStyle w:val="Nmerodepgina"/>
        <w:noProof/>
        <w:sz w:val="18"/>
      </w:rPr>
      <w:t>1</w:t>
    </w:r>
    <w:r w:rsidR="008A1045" w:rsidRPr="00157609">
      <w:rPr>
        <w:rStyle w:val="Nmerodepgina"/>
        <w:noProof/>
        <w:sz w:val="18"/>
      </w:rPr>
      <w:fldChar w:fldCharType="end"/>
    </w:r>
  </w:p>
  <w:p w:rsidR="00DF3F4D" w:rsidRDefault="0043735C">
    <w:pPr>
      <w:pStyle w:val="Piedepgina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A4A014" wp14:editId="659DDC1B">
              <wp:simplePos x="0" y="0"/>
              <wp:positionH relativeFrom="column">
                <wp:posOffset>-1905</wp:posOffset>
              </wp:positionH>
              <wp:positionV relativeFrom="paragraph">
                <wp:posOffset>241300</wp:posOffset>
              </wp:positionV>
              <wp:extent cx="2971800" cy="347345"/>
              <wp:effectExtent l="0" t="3175" r="1905" b="1905"/>
              <wp:wrapTopAndBottom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D88" w:rsidRDefault="0015454F" w:rsidP="006C6D88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 xml:space="preserve">Circular </w:t>
                          </w:r>
                          <w:r w:rsidR="00254CCD">
                            <w:rPr>
                              <w:i/>
                              <w:sz w:val="18"/>
                              <w:lang w:val="es-MX"/>
                            </w:rPr>
                            <w:t>ASFI/</w:t>
                          </w:r>
                          <w:r w:rsidR="00572E7B">
                            <w:rPr>
                              <w:i/>
                              <w:sz w:val="18"/>
                              <w:lang w:val="es-MX"/>
                            </w:rPr>
                            <w:t>345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B82982">
                            <w:rPr>
                              <w:i/>
                              <w:sz w:val="18"/>
                              <w:lang w:val="es-MX"/>
                            </w:rPr>
                            <w:t>5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572E7B">
                            <w:rPr>
                              <w:i/>
                              <w:sz w:val="18"/>
                              <w:lang w:val="es-MX"/>
                            </w:rPr>
                            <w:t>10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B82982">
                            <w:rPr>
                              <w:i/>
                              <w:sz w:val="18"/>
                              <w:lang w:val="es-MX"/>
                            </w:rPr>
                            <w:t>5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="0014096C">
                            <w:rPr>
                              <w:i/>
                              <w:sz w:val="18"/>
                              <w:lang w:val="es-MX"/>
                            </w:rPr>
                            <w:t xml:space="preserve"> 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166070" w:rsidRDefault="00166070" w:rsidP="0016607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15pt;margin-top:19pt;width:234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" stroked="f">
              <v:textbox>
                <w:txbxContent>
                  <w:p w:rsidR="006C6D88" w:rsidRDefault="0015454F" w:rsidP="006C6D88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 xml:space="preserve">Circular </w:t>
                    </w:r>
                    <w:r w:rsidR="00254CCD">
                      <w:rPr>
                        <w:i/>
                        <w:sz w:val="18"/>
                        <w:lang w:val="es-MX"/>
                      </w:rPr>
                      <w:t>ASFI/</w:t>
                    </w:r>
                    <w:r w:rsidR="00572E7B">
                      <w:rPr>
                        <w:i/>
                        <w:sz w:val="18"/>
                        <w:lang w:val="es-MX"/>
                      </w:rPr>
                      <w:t>345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B82982">
                      <w:rPr>
                        <w:i/>
                        <w:sz w:val="18"/>
                        <w:lang w:val="es-MX"/>
                      </w:rPr>
                      <w:t>5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572E7B">
                      <w:rPr>
                        <w:i/>
                        <w:sz w:val="18"/>
                        <w:lang w:val="es-MX"/>
                      </w:rPr>
                      <w:t>10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B82982">
                      <w:rPr>
                        <w:i/>
                        <w:sz w:val="18"/>
                        <w:lang w:val="es-MX"/>
                      </w:rPr>
                      <w:t>5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="0014096C">
                      <w:rPr>
                        <w:i/>
                        <w:sz w:val="18"/>
                        <w:lang w:val="es-MX"/>
                      </w:rPr>
                      <w:t xml:space="preserve"> 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166070" w:rsidRDefault="00166070" w:rsidP="0016607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411E487" wp14:editId="6D78FE62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946" w:rsidRDefault="00C35946">
      <w:r>
        <w:separator/>
      </w:r>
    </w:p>
  </w:footnote>
  <w:footnote w:type="continuationSeparator" w:id="0">
    <w:p w:rsidR="00C35946" w:rsidRDefault="00C35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E33CA">
    <w:pPr>
      <w:pStyle w:val="Encabezado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6C16DD" w:rsidRDefault="00DF3F4D">
    <w:pPr>
      <w:pStyle w:val="Encabezado"/>
      <w:spacing w:before="120" w:after="600"/>
      <w:jc w:val="center"/>
      <w:rPr>
        <w:smallCaps/>
        <w:sz w:val="18"/>
        <w:u w:val="single"/>
        <w:lang w:val="es-MX"/>
      </w:rPr>
    </w:pPr>
    <w:r w:rsidRPr="006C16DD">
      <w:rPr>
        <w:smallCaps/>
        <w:sz w:val="18"/>
        <w:u w:val="single"/>
        <w:lang w:val="es-MX"/>
      </w:rPr>
      <w:t xml:space="preserve">Recopilación de Normas para </w:t>
    </w:r>
    <w:r w:rsidR="006D63E7" w:rsidRPr="006C16DD">
      <w:rPr>
        <w:smallCaps/>
        <w:sz w:val="18"/>
        <w:u w:val="single"/>
        <w:lang w:val="es-MX"/>
      </w:rPr>
      <w:t xml:space="preserve">Servicios </w:t>
    </w:r>
    <w:r w:rsidRPr="006C16DD">
      <w:rPr>
        <w:smallCaps/>
        <w:sz w:val="18"/>
        <w:u w:val="single"/>
        <w:lang w:val="es-MX"/>
      </w:rPr>
      <w:t>Financier</w:t>
    </w:r>
    <w:r w:rsidR="006D63E7" w:rsidRPr="006C16DD">
      <w:rPr>
        <w:smallCaps/>
        <w:sz w:val="18"/>
        <w:u w:val="single"/>
        <w:lang w:val="es-MX"/>
      </w:rPr>
      <w:t>o</w:t>
    </w:r>
    <w:r w:rsidRPr="006C16DD">
      <w:rPr>
        <w:smallCaps/>
        <w:sz w:val="18"/>
        <w:u w:val="single"/>
        <w:lang w:val="es-MX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Sangra3detindependiente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Textoindependiente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Ttulo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279E7"/>
    <w:rsid w:val="000441D0"/>
    <w:rsid w:val="00054244"/>
    <w:rsid w:val="000607B1"/>
    <w:rsid w:val="00071187"/>
    <w:rsid w:val="0009593B"/>
    <w:rsid w:val="000A59A4"/>
    <w:rsid w:val="000B6A0F"/>
    <w:rsid w:val="000D24C2"/>
    <w:rsid w:val="000D2D3C"/>
    <w:rsid w:val="000D2FDC"/>
    <w:rsid w:val="000D57EB"/>
    <w:rsid w:val="000F1C78"/>
    <w:rsid w:val="00102594"/>
    <w:rsid w:val="00125D68"/>
    <w:rsid w:val="0014096C"/>
    <w:rsid w:val="0015454F"/>
    <w:rsid w:val="00157609"/>
    <w:rsid w:val="00166070"/>
    <w:rsid w:val="001B7070"/>
    <w:rsid w:val="001C50FC"/>
    <w:rsid w:val="001E2374"/>
    <w:rsid w:val="001F67E9"/>
    <w:rsid w:val="00212AF1"/>
    <w:rsid w:val="002144FE"/>
    <w:rsid w:val="002303AF"/>
    <w:rsid w:val="00245B14"/>
    <w:rsid w:val="00254CCD"/>
    <w:rsid w:val="00260EC6"/>
    <w:rsid w:val="00265540"/>
    <w:rsid w:val="0027742B"/>
    <w:rsid w:val="00284EE2"/>
    <w:rsid w:val="002A0304"/>
    <w:rsid w:val="002B2A21"/>
    <w:rsid w:val="002D5433"/>
    <w:rsid w:val="003046D8"/>
    <w:rsid w:val="00312F7D"/>
    <w:rsid w:val="00331397"/>
    <w:rsid w:val="0034073C"/>
    <w:rsid w:val="00344928"/>
    <w:rsid w:val="00364196"/>
    <w:rsid w:val="003752A6"/>
    <w:rsid w:val="0039327D"/>
    <w:rsid w:val="003C2533"/>
    <w:rsid w:val="00404BAC"/>
    <w:rsid w:val="00413660"/>
    <w:rsid w:val="00436D7A"/>
    <w:rsid w:val="0043735C"/>
    <w:rsid w:val="00445A54"/>
    <w:rsid w:val="004472C9"/>
    <w:rsid w:val="00451B2A"/>
    <w:rsid w:val="00463275"/>
    <w:rsid w:val="00463B3A"/>
    <w:rsid w:val="004663D1"/>
    <w:rsid w:val="0049305C"/>
    <w:rsid w:val="004937DE"/>
    <w:rsid w:val="004A6B8E"/>
    <w:rsid w:val="004D7CF2"/>
    <w:rsid w:val="004E15E3"/>
    <w:rsid w:val="004F720F"/>
    <w:rsid w:val="00514FE8"/>
    <w:rsid w:val="00515835"/>
    <w:rsid w:val="0052607F"/>
    <w:rsid w:val="00526646"/>
    <w:rsid w:val="00536D4A"/>
    <w:rsid w:val="00572E7B"/>
    <w:rsid w:val="005819AA"/>
    <w:rsid w:val="00581C5A"/>
    <w:rsid w:val="005B00DF"/>
    <w:rsid w:val="005B1F6E"/>
    <w:rsid w:val="005B41B1"/>
    <w:rsid w:val="005C7AAE"/>
    <w:rsid w:val="005E0232"/>
    <w:rsid w:val="005E1193"/>
    <w:rsid w:val="005E3BF1"/>
    <w:rsid w:val="005E5C89"/>
    <w:rsid w:val="00604E1E"/>
    <w:rsid w:val="006073DF"/>
    <w:rsid w:val="00614074"/>
    <w:rsid w:val="00640EAB"/>
    <w:rsid w:val="006427EA"/>
    <w:rsid w:val="00660D72"/>
    <w:rsid w:val="00665D5A"/>
    <w:rsid w:val="006704CD"/>
    <w:rsid w:val="00671CE9"/>
    <w:rsid w:val="00674B4E"/>
    <w:rsid w:val="00695F21"/>
    <w:rsid w:val="006C16DD"/>
    <w:rsid w:val="006C264E"/>
    <w:rsid w:val="006C273A"/>
    <w:rsid w:val="006C64E5"/>
    <w:rsid w:val="006C6AF3"/>
    <w:rsid w:val="006C6D88"/>
    <w:rsid w:val="006D5B0B"/>
    <w:rsid w:val="006D63E7"/>
    <w:rsid w:val="006E7FC4"/>
    <w:rsid w:val="007059CB"/>
    <w:rsid w:val="007177A8"/>
    <w:rsid w:val="007305C4"/>
    <w:rsid w:val="007329F0"/>
    <w:rsid w:val="00757B97"/>
    <w:rsid w:val="00763F3B"/>
    <w:rsid w:val="00792FBE"/>
    <w:rsid w:val="007A7802"/>
    <w:rsid w:val="007B7003"/>
    <w:rsid w:val="007C07E8"/>
    <w:rsid w:val="007C3D9E"/>
    <w:rsid w:val="007D53AC"/>
    <w:rsid w:val="007E3507"/>
    <w:rsid w:val="007F133A"/>
    <w:rsid w:val="00801839"/>
    <w:rsid w:val="0080186E"/>
    <w:rsid w:val="0080253F"/>
    <w:rsid w:val="008166BF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A1045"/>
    <w:rsid w:val="008B2AA0"/>
    <w:rsid w:val="008B4CD1"/>
    <w:rsid w:val="008B6CBC"/>
    <w:rsid w:val="008C628D"/>
    <w:rsid w:val="008D260D"/>
    <w:rsid w:val="008E33CA"/>
    <w:rsid w:val="008F4F73"/>
    <w:rsid w:val="00901D68"/>
    <w:rsid w:val="00915251"/>
    <w:rsid w:val="00915F3B"/>
    <w:rsid w:val="00936DB4"/>
    <w:rsid w:val="00950C55"/>
    <w:rsid w:val="0096363E"/>
    <w:rsid w:val="00963C47"/>
    <w:rsid w:val="00976F99"/>
    <w:rsid w:val="009B3165"/>
    <w:rsid w:val="009B4325"/>
    <w:rsid w:val="009B6FE7"/>
    <w:rsid w:val="009C5CB6"/>
    <w:rsid w:val="009C777C"/>
    <w:rsid w:val="009D5DAF"/>
    <w:rsid w:val="009D7223"/>
    <w:rsid w:val="00A01EEE"/>
    <w:rsid w:val="00A11C70"/>
    <w:rsid w:val="00A2229F"/>
    <w:rsid w:val="00A35DD3"/>
    <w:rsid w:val="00A71E51"/>
    <w:rsid w:val="00A764AB"/>
    <w:rsid w:val="00A84490"/>
    <w:rsid w:val="00A867C0"/>
    <w:rsid w:val="00AB4753"/>
    <w:rsid w:val="00AB6359"/>
    <w:rsid w:val="00AB75D7"/>
    <w:rsid w:val="00AC5B54"/>
    <w:rsid w:val="00AD3BB9"/>
    <w:rsid w:val="00AE0918"/>
    <w:rsid w:val="00AE43E0"/>
    <w:rsid w:val="00B05839"/>
    <w:rsid w:val="00B13B4F"/>
    <w:rsid w:val="00B44050"/>
    <w:rsid w:val="00B47AF6"/>
    <w:rsid w:val="00B51662"/>
    <w:rsid w:val="00B56960"/>
    <w:rsid w:val="00B67510"/>
    <w:rsid w:val="00B73F3E"/>
    <w:rsid w:val="00B82982"/>
    <w:rsid w:val="00BA1AC2"/>
    <w:rsid w:val="00BA1B89"/>
    <w:rsid w:val="00BC7F24"/>
    <w:rsid w:val="00BD394F"/>
    <w:rsid w:val="00BF0541"/>
    <w:rsid w:val="00BF7309"/>
    <w:rsid w:val="00C11120"/>
    <w:rsid w:val="00C114BE"/>
    <w:rsid w:val="00C17A52"/>
    <w:rsid w:val="00C24DA4"/>
    <w:rsid w:val="00C35946"/>
    <w:rsid w:val="00C43C1E"/>
    <w:rsid w:val="00C44F96"/>
    <w:rsid w:val="00C51BA2"/>
    <w:rsid w:val="00C55074"/>
    <w:rsid w:val="00C67D87"/>
    <w:rsid w:val="00C70A30"/>
    <w:rsid w:val="00C90DD3"/>
    <w:rsid w:val="00CA4650"/>
    <w:rsid w:val="00CC5CD5"/>
    <w:rsid w:val="00CE09E3"/>
    <w:rsid w:val="00CE2CCB"/>
    <w:rsid w:val="00D135E8"/>
    <w:rsid w:val="00D1466F"/>
    <w:rsid w:val="00D21302"/>
    <w:rsid w:val="00D22918"/>
    <w:rsid w:val="00D26EBB"/>
    <w:rsid w:val="00D3252D"/>
    <w:rsid w:val="00D41778"/>
    <w:rsid w:val="00D43DC4"/>
    <w:rsid w:val="00D63D4A"/>
    <w:rsid w:val="00D65D25"/>
    <w:rsid w:val="00D97A3F"/>
    <w:rsid w:val="00DA2D6D"/>
    <w:rsid w:val="00DC470B"/>
    <w:rsid w:val="00DF3F4D"/>
    <w:rsid w:val="00E11182"/>
    <w:rsid w:val="00E16576"/>
    <w:rsid w:val="00E20701"/>
    <w:rsid w:val="00E2389B"/>
    <w:rsid w:val="00E37F78"/>
    <w:rsid w:val="00E42245"/>
    <w:rsid w:val="00E45229"/>
    <w:rsid w:val="00E54714"/>
    <w:rsid w:val="00E55A29"/>
    <w:rsid w:val="00E6390E"/>
    <w:rsid w:val="00E67FC8"/>
    <w:rsid w:val="00E71A9E"/>
    <w:rsid w:val="00E838B6"/>
    <w:rsid w:val="00E873BA"/>
    <w:rsid w:val="00E9159A"/>
    <w:rsid w:val="00EA0F6F"/>
    <w:rsid w:val="00EC4BF0"/>
    <w:rsid w:val="00ED0066"/>
    <w:rsid w:val="00ED04CA"/>
    <w:rsid w:val="00EE5948"/>
    <w:rsid w:val="00F0508F"/>
    <w:rsid w:val="00F240F2"/>
    <w:rsid w:val="00F26951"/>
    <w:rsid w:val="00F4117E"/>
    <w:rsid w:val="00F54BF9"/>
    <w:rsid w:val="00F55A27"/>
    <w:rsid w:val="00F608C3"/>
    <w:rsid w:val="00F63476"/>
    <w:rsid w:val="00F75792"/>
    <w:rsid w:val="00F82F72"/>
    <w:rsid w:val="00F849B2"/>
    <w:rsid w:val="00FA4CF2"/>
    <w:rsid w:val="00FA4F2A"/>
    <w:rsid w:val="00FB6881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Ttul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Ttul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</Template>
  <TotalTime>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Usi Administrador</cp:lastModifiedBy>
  <cp:revision>8</cp:revision>
  <cp:lastPrinted>2015-10-19T13:24:00Z</cp:lastPrinted>
  <dcterms:created xsi:type="dcterms:W3CDTF">2015-07-15T19:33:00Z</dcterms:created>
  <dcterms:modified xsi:type="dcterms:W3CDTF">2015-10-19T13:24:00Z</dcterms:modified>
</cp:coreProperties>
</file>