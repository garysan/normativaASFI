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54" w:rsidRDefault="005B5A54" w:rsidP="005B5A54">
      <w:pPr>
        <w:spacing w:before="120" w:after="120"/>
        <w:jc w:val="center"/>
        <w:rPr>
          <w:b/>
          <w:i/>
          <w:szCs w:val="22"/>
          <w:lang w:val="es-MX"/>
        </w:rPr>
      </w:pPr>
      <w:r w:rsidRPr="009B0B80">
        <w:rPr>
          <w:b/>
          <w:i/>
          <w:szCs w:val="22"/>
          <w:lang w:val="es-MX"/>
        </w:rPr>
        <w:t>LIBRO 1°, TÍTULO I, CAPÍTULO I</w:t>
      </w:r>
      <w:r>
        <w:rPr>
          <w:b/>
          <w:i/>
          <w:szCs w:val="22"/>
          <w:lang w:val="es-MX"/>
        </w:rPr>
        <w:t>II</w:t>
      </w:r>
    </w:p>
    <w:p w:rsidR="005B5A54" w:rsidRPr="002A1F49" w:rsidRDefault="005B5A54" w:rsidP="005B5A54">
      <w:pPr>
        <w:spacing w:after="120"/>
        <w:jc w:val="center"/>
        <w:rPr>
          <w:b/>
        </w:rPr>
      </w:pPr>
      <w:r w:rsidRPr="00034683">
        <w:rPr>
          <w:b/>
          <w:i/>
          <w:szCs w:val="22"/>
          <w:lang w:val="es-MX"/>
        </w:rPr>
        <w:t xml:space="preserve">ANEXO </w:t>
      </w:r>
      <w:r w:rsidR="00D0478E" w:rsidRPr="00034683">
        <w:rPr>
          <w:b/>
          <w:i/>
          <w:szCs w:val="22"/>
          <w:lang w:val="es-MX"/>
        </w:rPr>
        <w:t>4</w:t>
      </w:r>
      <w:r w:rsidRPr="00034683">
        <w:rPr>
          <w:b/>
          <w:i/>
          <w:szCs w:val="22"/>
          <w:lang w:val="es-MX"/>
        </w:rPr>
        <w:t>:</w:t>
      </w:r>
      <w:r w:rsidRPr="002A1F49">
        <w:rPr>
          <w:b/>
          <w:szCs w:val="22"/>
          <w:lang w:val="es-MX"/>
        </w:rPr>
        <w:t xml:space="preserve"> </w:t>
      </w:r>
      <w:r w:rsidRPr="002A1F49">
        <w:rPr>
          <w:b/>
          <w:i/>
          <w:smallCaps/>
          <w:noProof/>
        </w:rPr>
        <w:t>Autorización Individual</w:t>
      </w:r>
    </w:p>
    <w:p w:rsidR="005B5A54" w:rsidRPr="002A1F49" w:rsidRDefault="005B5A54" w:rsidP="005B5A54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2A1F49">
        <w:rPr>
          <w:spacing w:val="-3"/>
          <w:sz w:val="24"/>
          <w:lang w:val="es-ES_tradnl"/>
        </w:rPr>
        <w:t>Yo, ……….</w:t>
      </w:r>
      <w:r w:rsidRPr="002A1F49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2A1F49">
        <w:rPr>
          <w:spacing w:val="-3"/>
          <w:sz w:val="24"/>
          <w:lang w:val="es-ES_tradnl"/>
        </w:rPr>
        <w:t xml:space="preserve"> con ……..</w:t>
      </w:r>
      <w:r w:rsidRPr="002A1F49">
        <w:rPr>
          <w:i/>
          <w:spacing w:val="-3"/>
          <w:sz w:val="24"/>
          <w:lang w:val="es-ES_tradnl"/>
        </w:rPr>
        <w:t>(cédula de identidad)</w:t>
      </w:r>
      <w:r w:rsidRPr="002A1F49">
        <w:rPr>
          <w:spacing w:val="-3"/>
          <w:sz w:val="24"/>
          <w:lang w:val="es-ES_tradnl"/>
        </w:rPr>
        <w:t>,</w:t>
      </w:r>
      <w:r w:rsidRPr="002A1F49">
        <w:rPr>
          <w:i/>
          <w:spacing w:val="-3"/>
          <w:sz w:val="24"/>
          <w:lang w:val="es-ES_tradnl"/>
        </w:rPr>
        <w:t xml:space="preserve"> </w:t>
      </w:r>
      <w:r w:rsidRPr="002A1F49">
        <w:rPr>
          <w:spacing w:val="-3"/>
          <w:sz w:val="24"/>
          <w:lang w:val="es-ES_tradnl"/>
        </w:rPr>
        <w:t xml:space="preserve"> mediante el presente documento autorizo a la Autoridad de Supervisión del Sistema Financiero (ASFI) a  realizar la evaluación, indagación y consultas sobre..………(</w:t>
      </w:r>
      <w:r w:rsidRPr="002A1F49">
        <w:rPr>
          <w:i/>
          <w:spacing w:val="-3"/>
          <w:sz w:val="24"/>
          <w:lang w:val="es-ES_tradnl"/>
        </w:rPr>
        <w:t>mi persona / la empresa………….. a la que represento)</w:t>
      </w:r>
      <w:r w:rsidRPr="002A1F49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75DCF">
      <w:pPr>
        <w:tabs>
          <w:tab w:val="left" w:pos="-720"/>
          <w:tab w:val="left" w:pos="0"/>
        </w:tabs>
        <w:suppressAutoHyphens/>
        <w:jc w:val="center"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B5A54" w:rsidRPr="002A1F49" w:rsidRDefault="005B5A54" w:rsidP="005B5A54">
      <w:pPr>
        <w:pStyle w:val="Lista1"/>
        <w:numPr>
          <w:ilvl w:val="0"/>
          <w:numId w:val="0"/>
        </w:numPr>
      </w:pPr>
      <w:r w:rsidRPr="002A1F49">
        <w:t>Firma del autorizante</w:t>
      </w:r>
    </w:p>
    <w:p w:rsidR="005B5A54" w:rsidRDefault="005B5A54" w:rsidP="005B5A54">
      <w:pPr>
        <w:pStyle w:val="Textoindependiente"/>
      </w:pPr>
      <w:r w:rsidRPr="002A1F49"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A0A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560" w:left="1800" w:header="1417" w:footer="9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89" w:rsidRDefault="004F5589">
      <w:r>
        <w:separator/>
      </w:r>
    </w:p>
  </w:endnote>
  <w:endnote w:type="continuationSeparator" w:id="0">
    <w:p w:rsidR="004F5589" w:rsidRDefault="004F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A10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F3F4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3F4D" w:rsidRDefault="00DF3F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C0" w:rsidRPr="00BA0AC0" w:rsidRDefault="00BA0AC0" w:rsidP="00E21A8B">
    <w:pPr>
      <w:pStyle w:val="Piedepgina"/>
      <w:framePr w:w="1661" w:wrap="around" w:vAnchor="text" w:hAnchor="page" w:x="8447" w:y="41"/>
      <w:jc w:val="right"/>
      <w:rPr>
        <w:rStyle w:val="Nmerodepgina"/>
        <w:sz w:val="18"/>
        <w:szCs w:val="18"/>
      </w:rPr>
    </w:pPr>
    <w:r w:rsidRPr="00BA0AC0">
      <w:rPr>
        <w:rStyle w:val="Nmerodepgina"/>
        <w:sz w:val="18"/>
        <w:szCs w:val="18"/>
      </w:rPr>
      <w:t>Libro 1°</w:t>
    </w:r>
  </w:p>
  <w:p w:rsidR="00BA0AC0" w:rsidRPr="00BA0AC0" w:rsidRDefault="00BA0AC0" w:rsidP="00E21A8B">
    <w:pPr>
      <w:pStyle w:val="Piedepgina"/>
      <w:framePr w:w="1661" w:wrap="around" w:vAnchor="text" w:hAnchor="page" w:x="8447" w:y="41"/>
      <w:jc w:val="right"/>
      <w:rPr>
        <w:rStyle w:val="Nmerodepgina"/>
        <w:sz w:val="18"/>
        <w:szCs w:val="18"/>
      </w:rPr>
    </w:pPr>
    <w:r w:rsidRPr="00BA0AC0">
      <w:rPr>
        <w:rStyle w:val="Nmerodepgina"/>
        <w:sz w:val="18"/>
        <w:szCs w:val="18"/>
      </w:rPr>
      <w:t>Título I</w:t>
    </w:r>
  </w:p>
  <w:p w:rsidR="00BA0AC0" w:rsidRPr="00BA0AC0" w:rsidRDefault="00BA0AC0" w:rsidP="00E21A8B">
    <w:pPr>
      <w:pStyle w:val="Piedepgina"/>
      <w:framePr w:w="1661" w:wrap="around" w:vAnchor="text" w:hAnchor="page" w:x="8447" w:y="41"/>
      <w:jc w:val="right"/>
      <w:rPr>
        <w:rStyle w:val="Nmerodepgina"/>
        <w:sz w:val="18"/>
        <w:szCs w:val="18"/>
      </w:rPr>
    </w:pPr>
    <w:r w:rsidRPr="00BA0AC0">
      <w:rPr>
        <w:rStyle w:val="Nmerodepgina"/>
        <w:sz w:val="18"/>
        <w:szCs w:val="18"/>
      </w:rPr>
      <w:t>Capítulo III</w:t>
    </w:r>
  </w:p>
  <w:p w:rsidR="00BA0AC0" w:rsidRPr="00BA0AC0" w:rsidRDefault="00BA0AC0" w:rsidP="00E21A8B">
    <w:pPr>
      <w:pStyle w:val="Piedepgina"/>
      <w:framePr w:w="1661" w:wrap="around" w:vAnchor="text" w:hAnchor="page" w:x="8447" w:y="41"/>
      <w:jc w:val="right"/>
      <w:rPr>
        <w:rStyle w:val="Nmerodepgina"/>
        <w:sz w:val="18"/>
        <w:szCs w:val="18"/>
      </w:rPr>
    </w:pPr>
    <w:r w:rsidRPr="00BA0AC0">
      <w:rPr>
        <w:rStyle w:val="Nmerodepgina"/>
        <w:sz w:val="18"/>
        <w:szCs w:val="18"/>
      </w:rPr>
      <w:t xml:space="preserve">Anexo 4 </w:t>
    </w:r>
  </w:p>
  <w:p w:rsidR="00BA0AC0" w:rsidRPr="00BA0AC0" w:rsidRDefault="00BA0AC0" w:rsidP="00E21A8B">
    <w:pPr>
      <w:pStyle w:val="Piedepgina"/>
      <w:framePr w:w="1661" w:wrap="around" w:vAnchor="text" w:hAnchor="page" w:x="8447" w:y="41"/>
      <w:jc w:val="right"/>
      <w:rPr>
        <w:rStyle w:val="Nmerodepgina"/>
        <w:sz w:val="18"/>
        <w:szCs w:val="18"/>
      </w:rPr>
    </w:pPr>
    <w:r w:rsidRPr="00BA0AC0">
      <w:rPr>
        <w:rStyle w:val="Nmerodepgina"/>
        <w:sz w:val="18"/>
        <w:szCs w:val="18"/>
      </w:rPr>
      <w:t xml:space="preserve">Página </w:t>
    </w:r>
    <w:r w:rsidRPr="00BA0AC0">
      <w:rPr>
        <w:rStyle w:val="Nmerodepgina"/>
        <w:sz w:val="18"/>
        <w:szCs w:val="18"/>
      </w:rPr>
      <w:fldChar w:fldCharType="begin"/>
    </w:r>
    <w:r w:rsidRPr="00BA0AC0">
      <w:rPr>
        <w:rStyle w:val="Nmerodepgina"/>
        <w:sz w:val="18"/>
        <w:szCs w:val="18"/>
      </w:rPr>
      <w:instrText xml:space="preserve">PAGE  </w:instrText>
    </w:r>
    <w:r w:rsidRPr="00BA0AC0">
      <w:rPr>
        <w:rStyle w:val="Nmerodepgina"/>
        <w:sz w:val="18"/>
        <w:szCs w:val="18"/>
      </w:rPr>
      <w:fldChar w:fldCharType="separate"/>
    </w:r>
    <w:r w:rsidR="00B331FC">
      <w:rPr>
        <w:rStyle w:val="Nmerodepgina"/>
        <w:noProof/>
        <w:sz w:val="18"/>
        <w:szCs w:val="18"/>
      </w:rPr>
      <w:t>1</w:t>
    </w:r>
    <w:r w:rsidRPr="00BA0AC0">
      <w:rPr>
        <w:rStyle w:val="Nmerodepgina"/>
        <w:sz w:val="18"/>
        <w:szCs w:val="18"/>
      </w:rPr>
      <w:fldChar w:fldCharType="end"/>
    </w:r>
    <w:r w:rsidRPr="00BA0AC0">
      <w:rPr>
        <w:rStyle w:val="Nmerodepgina"/>
        <w:sz w:val="18"/>
        <w:szCs w:val="18"/>
      </w:rPr>
      <w:t>/</w:t>
    </w:r>
    <w:r w:rsidRPr="00BA0AC0">
      <w:rPr>
        <w:rStyle w:val="Nmerodepgina"/>
        <w:sz w:val="18"/>
        <w:szCs w:val="18"/>
      </w:rPr>
      <w:fldChar w:fldCharType="begin"/>
    </w:r>
    <w:r w:rsidRPr="00BA0AC0">
      <w:rPr>
        <w:rStyle w:val="Nmerodepgina"/>
        <w:sz w:val="18"/>
        <w:szCs w:val="18"/>
      </w:rPr>
      <w:instrText xml:space="preserve"> NUMPAGES </w:instrText>
    </w:r>
    <w:r w:rsidRPr="00BA0AC0">
      <w:rPr>
        <w:rStyle w:val="Nmerodepgina"/>
        <w:sz w:val="18"/>
        <w:szCs w:val="18"/>
      </w:rPr>
      <w:fldChar w:fldCharType="separate"/>
    </w:r>
    <w:r w:rsidR="00B331FC">
      <w:rPr>
        <w:rStyle w:val="Nmerodepgina"/>
        <w:noProof/>
        <w:sz w:val="18"/>
        <w:szCs w:val="18"/>
      </w:rPr>
      <w:t>1</w:t>
    </w:r>
    <w:r w:rsidRPr="00BA0AC0">
      <w:rPr>
        <w:rStyle w:val="Nmerodepgina"/>
        <w:sz w:val="18"/>
        <w:szCs w:val="18"/>
      </w:rPr>
      <w:fldChar w:fldCharType="end"/>
    </w:r>
  </w:p>
  <w:p w:rsidR="00BA0AC0" w:rsidRPr="00B331FC" w:rsidRDefault="00BA0AC0" w:rsidP="00BA0AC0">
    <w:pPr>
      <w:pStyle w:val="Piedepgina"/>
      <w:ind w:right="360"/>
      <w:jc w:val="left"/>
      <w:rPr>
        <w:b/>
        <w:noProof/>
        <w:sz w:val="18"/>
        <w:szCs w:val="18"/>
      </w:rPr>
    </w:pPr>
    <w:bookmarkStart w:id="0" w:name="_GoBack"/>
    <w:r w:rsidRPr="00B331FC">
      <w:rPr>
        <w:b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2D43C4D" wp14:editId="531A3B20">
              <wp:simplePos x="0" y="0"/>
              <wp:positionH relativeFrom="column">
                <wp:posOffset>-7620</wp:posOffset>
              </wp:positionH>
              <wp:positionV relativeFrom="page">
                <wp:posOffset>9064527</wp:posOffset>
              </wp:positionV>
              <wp:extent cx="5283835" cy="0"/>
              <wp:effectExtent l="0" t="0" r="31115" b="19050"/>
              <wp:wrapSquare wrapText="bothSides"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38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52D5A8" id="Straight Connector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.6pt,713.75pt" to="415.45pt,7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" strokecolor="black [3040]">
              <w10:wrap type="square" anchory="page"/>
            </v:line>
          </w:pict>
        </mc:Fallback>
      </mc:AlternateContent>
    </w:r>
    <w:r w:rsidRPr="00B331FC">
      <w:rPr>
        <w:b/>
        <w:noProof/>
        <w:sz w:val="18"/>
        <w:szCs w:val="18"/>
      </w:rPr>
      <w:t>Control de versiones</w:t>
    </w:r>
  </w:p>
  <w:bookmarkEnd w:id="0"/>
  <w:p w:rsidR="00BA0AC0" w:rsidRPr="00E21A8B" w:rsidRDefault="00BA0AC0" w:rsidP="00BA0AC0">
    <w:pPr>
      <w:pStyle w:val="Piedepgina"/>
      <w:ind w:right="357"/>
      <w:jc w:val="left"/>
      <w:rPr>
        <w:b/>
        <w:noProof/>
        <w:color w:val="0033CC"/>
        <w:sz w:val="18"/>
        <w:szCs w:val="18"/>
      </w:rPr>
    </w:pPr>
    <w:r w:rsidRPr="00E21A8B">
      <w:rPr>
        <w:noProof/>
        <w:sz w:val="18"/>
        <w:szCs w:val="18"/>
      </w:rPr>
      <w:t>Circular ASFI/209/2013 (última)</w:t>
    </w:r>
  </w:p>
  <w:p w:rsidR="00575DCF" w:rsidRPr="00575DCF" w:rsidRDefault="00575DCF" w:rsidP="00BA0AC0">
    <w:pPr>
      <w:pStyle w:val="Piedepgina"/>
      <w:ind w:right="357"/>
      <w:jc w:val="left"/>
      <w:rPr>
        <w:b/>
        <w:noProof/>
        <w:color w:val="0033CC"/>
        <w:sz w:val="18"/>
        <w:szCs w:val="18"/>
        <w:highlight w:val="yellow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1FC" w:rsidRDefault="00B33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89" w:rsidRDefault="004F5589">
      <w:r>
        <w:separator/>
      </w:r>
    </w:p>
  </w:footnote>
  <w:footnote w:type="continuationSeparator" w:id="0">
    <w:p w:rsidR="004F5589" w:rsidRDefault="004F5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1FC" w:rsidRDefault="00B331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E33CA">
    <w:pPr>
      <w:pStyle w:val="Encabezado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3F09E3" w:rsidRDefault="00DF3F4D">
    <w:pPr>
      <w:pStyle w:val="Encabezado"/>
      <w:spacing w:before="120" w:after="600"/>
      <w:jc w:val="center"/>
      <w:rPr>
        <w:smallCaps/>
        <w:sz w:val="18"/>
        <w:u w:val="single"/>
        <w:lang w:val="es-MX"/>
      </w:rPr>
    </w:pPr>
    <w:r w:rsidRPr="003F09E3">
      <w:rPr>
        <w:smallCaps/>
        <w:sz w:val="18"/>
        <w:u w:val="single"/>
        <w:lang w:val="es-MX"/>
      </w:rPr>
      <w:t xml:space="preserve">Recopilación de Normas para </w:t>
    </w:r>
    <w:r w:rsidR="004229F7" w:rsidRPr="003F09E3">
      <w:rPr>
        <w:smallCaps/>
        <w:sz w:val="18"/>
        <w:u w:val="single"/>
        <w:lang w:val="es-MX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1FC" w:rsidRDefault="00B331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Ttulo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34683"/>
    <w:rsid w:val="000441D0"/>
    <w:rsid w:val="00054244"/>
    <w:rsid w:val="000607B1"/>
    <w:rsid w:val="00066F2B"/>
    <w:rsid w:val="00071187"/>
    <w:rsid w:val="0009593B"/>
    <w:rsid w:val="000B2B82"/>
    <w:rsid w:val="000B6A0F"/>
    <w:rsid w:val="000D24C2"/>
    <w:rsid w:val="000D2D3C"/>
    <w:rsid w:val="000D2FDC"/>
    <w:rsid w:val="000D57EB"/>
    <w:rsid w:val="000F1C78"/>
    <w:rsid w:val="0010149E"/>
    <w:rsid w:val="00102594"/>
    <w:rsid w:val="00142E96"/>
    <w:rsid w:val="0015179B"/>
    <w:rsid w:val="00166070"/>
    <w:rsid w:val="001B7070"/>
    <w:rsid w:val="001C50FC"/>
    <w:rsid w:val="001E2374"/>
    <w:rsid w:val="001F67E9"/>
    <w:rsid w:val="00202EAF"/>
    <w:rsid w:val="002069F9"/>
    <w:rsid w:val="00212AF1"/>
    <w:rsid w:val="002303AF"/>
    <w:rsid w:val="00245B14"/>
    <w:rsid w:val="00254CCD"/>
    <w:rsid w:val="00260EC6"/>
    <w:rsid w:val="00265540"/>
    <w:rsid w:val="0027742B"/>
    <w:rsid w:val="002A0304"/>
    <w:rsid w:val="002A1F49"/>
    <w:rsid w:val="002B2A21"/>
    <w:rsid w:val="002C6B2F"/>
    <w:rsid w:val="002D5433"/>
    <w:rsid w:val="002F5A19"/>
    <w:rsid w:val="002F6B58"/>
    <w:rsid w:val="003046D8"/>
    <w:rsid w:val="00312F7D"/>
    <w:rsid w:val="00331397"/>
    <w:rsid w:val="0034073C"/>
    <w:rsid w:val="00344928"/>
    <w:rsid w:val="003C2533"/>
    <w:rsid w:val="003D4E9C"/>
    <w:rsid w:val="003F09E3"/>
    <w:rsid w:val="00406563"/>
    <w:rsid w:val="00413660"/>
    <w:rsid w:val="00415B18"/>
    <w:rsid w:val="004229F7"/>
    <w:rsid w:val="0043735C"/>
    <w:rsid w:val="00451B2A"/>
    <w:rsid w:val="00463275"/>
    <w:rsid w:val="00463B3A"/>
    <w:rsid w:val="004663D1"/>
    <w:rsid w:val="0049305C"/>
    <w:rsid w:val="004937DE"/>
    <w:rsid w:val="004A6B8E"/>
    <w:rsid w:val="004D7CF2"/>
    <w:rsid w:val="004E15E3"/>
    <w:rsid w:val="004F5589"/>
    <w:rsid w:val="00514FE8"/>
    <w:rsid w:val="0052607F"/>
    <w:rsid w:val="00526646"/>
    <w:rsid w:val="00536D4A"/>
    <w:rsid w:val="0055735C"/>
    <w:rsid w:val="00575DCF"/>
    <w:rsid w:val="005819AA"/>
    <w:rsid w:val="00581C5A"/>
    <w:rsid w:val="005B1F6E"/>
    <w:rsid w:val="005B5A54"/>
    <w:rsid w:val="005C7AAE"/>
    <w:rsid w:val="005D2B68"/>
    <w:rsid w:val="005D77F5"/>
    <w:rsid w:val="005E0232"/>
    <w:rsid w:val="005E1193"/>
    <w:rsid w:val="005E2DD9"/>
    <w:rsid w:val="005E3BF1"/>
    <w:rsid w:val="005E5C89"/>
    <w:rsid w:val="00604E1E"/>
    <w:rsid w:val="00640EAB"/>
    <w:rsid w:val="00660D72"/>
    <w:rsid w:val="00665D5A"/>
    <w:rsid w:val="006704CD"/>
    <w:rsid w:val="00674B4E"/>
    <w:rsid w:val="00695F21"/>
    <w:rsid w:val="006C264E"/>
    <w:rsid w:val="006C273A"/>
    <w:rsid w:val="006C5F2A"/>
    <w:rsid w:val="006C6D88"/>
    <w:rsid w:val="007059CB"/>
    <w:rsid w:val="00712F97"/>
    <w:rsid w:val="007177A8"/>
    <w:rsid w:val="007305C4"/>
    <w:rsid w:val="007329F0"/>
    <w:rsid w:val="00763F3B"/>
    <w:rsid w:val="00773D06"/>
    <w:rsid w:val="007B7003"/>
    <w:rsid w:val="007C3D9E"/>
    <w:rsid w:val="007D53AC"/>
    <w:rsid w:val="007E3507"/>
    <w:rsid w:val="007F133A"/>
    <w:rsid w:val="00801839"/>
    <w:rsid w:val="0080253F"/>
    <w:rsid w:val="00817C04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C628D"/>
    <w:rsid w:val="008D134A"/>
    <w:rsid w:val="008D260D"/>
    <w:rsid w:val="008E33CA"/>
    <w:rsid w:val="00915251"/>
    <w:rsid w:val="00915F3B"/>
    <w:rsid w:val="00936DB4"/>
    <w:rsid w:val="00950C55"/>
    <w:rsid w:val="0096363E"/>
    <w:rsid w:val="00976F99"/>
    <w:rsid w:val="009B3165"/>
    <w:rsid w:val="009B4325"/>
    <w:rsid w:val="009D7223"/>
    <w:rsid w:val="00A01EEE"/>
    <w:rsid w:val="00A11C70"/>
    <w:rsid w:val="00A2229F"/>
    <w:rsid w:val="00A71E51"/>
    <w:rsid w:val="00A84490"/>
    <w:rsid w:val="00A867C0"/>
    <w:rsid w:val="00AB6359"/>
    <w:rsid w:val="00AB75D7"/>
    <w:rsid w:val="00AC5B54"/>
    <w:rsid w:val="00AE0918"/>
    <w:rsid w:val="00AE33B5"/>
    <w:rsid w:val="00AE43E0"/>
    <w:rsid w:val="00B05839"/>
    <w:rsid w:val="00B13572"/>
    <w:rsid w:val="00B13B4F"/>
    <w:rsid w:val="00B331FC"/>
    <w:rsid w:val="00B47AF6"/>
    <w:rsid w:val="00B51662"/>
    <w:rsid w:val="00B56960"/>
    <w:rsid w:val="00B73F3E"/>
    <w:rsid w:val="00B82252"/>
    <w:rsid w:val="00BA0AC0"/>
    <w:rsid w:val="00BA1AC2"/>
    <w:rsid w:val="00BA1B89"/>
    <w:rsid w:val="00BB63B5"/>
    <w:rsid w:val="00BB63E2"/>
    <w:rsid w:val="00BC2686"/>
    <w:rsid w:val="00BD394F"/>
    <w:rsid w:val="00BF0541"/>
    <w:rsid w:val="00C11120"/>
    <w:rsid w:val="00C43C1E"/>
    <w:rsid w:val="00C44F96"/>
    <w:rsid w:val="00C51BA2"/>
    <w:rsid w:val="00C55074"/>
    <w:rsid w:val="00C626F3"/>
    <w:rsid w:val="00C67D87"/>
    <w:rsid w:val="00C70A30"/>
    <w:rsid w:val="00C90DD3"/>
    <w:rsid w:val="00CA4650"/>
    <w:rsid w:val="00CC5CD5"/>
    <w:rsid w:val="00CE2CCB"/>
    <w:rsid w:val="00D0478E"/>
    <w:rsid w:val="00D1466F"/>
    <w:rsid w:val="00D21302"/>
    <w:rsid w:val="00D22918"/>
    <w:rsid w:val="00D26EBB"/>
    <w:rsid w:val="00D3252D"/>
    <w:rsid w:val="00D43DC4"/>
    <w:rsid w:val="00D5477F"/>
    <w:rsid w:val="00D63D4A"/>
    <w:rsid w:val="00D65D25"/>
    <w:rsid w:val="00D97A3F"/>
    <w:rsid w:val="00DA2D6D"/>
    <w:rsid w:val="00DF3F4D"/>
    <w:rsid w:val="00E024ED"/>
    <w:rsid w:val="00E04174"/>
    <w:rsid w:val="00E16576"/>
    <w:rsid w:val="00E20701"/>
    <w:rsid w:val="00E21A8B"/>
    <w:rsid w:val="00E2389B"/>
    <w:rsid w:val="00E42245"/>
    <w:rsid w:val="00E45229"/>
    <w:rsid w:val="00E54714"/>
    <w:rsid w:val="00E6390E"/>
    <w:rsid w:val="00E838B6"/>
    <w:rsid w:val="00E873BA"/>
    <w:rsid w:val="00E9159A"/>
    <w:rsid w:val="00EC4BF0"/>
    <w:rsid w:val="00ED0066"/>
    <w:rsid w:val="00F240F2"/>
    <w:rsid w:val="00F26951"/>
    <w:rsid w:val="00F32311"/>
    <w:rsid w:val="00F4117E"/>
    <w:rsid w:val="00F54BF9"/>
    <w:rsid w:val="00F55A27"/>
    <w:rsid w:val="00F608C3"/>
    <w:rsid w:val="00F75792"/>
    <w:rsid w:val="00F82F72"/>
    <w:rsid w:val="00F849B2"/>
    <w:rsid w:val="00FA4CF2"/>
    <w:rsid w:val="00FB7D88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86C9C48F-7FF7-4E9E-A00E-0FC260B9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link w:val="PiedepginaCar"/>
    <w:uiPriority w:val="99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Puest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5DCF"/>
    <w:rPr>
      <w:sz w:val="2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475C-7EDB-414F-81CF-4A3C1016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31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Carlos Hugo Quintanilla Murillo</cp:lastModifiedBy>
  <cp:revision>30</cp:revision>
  <cp:lastPrinted>2013-12-09T18:00:00Z</cp:lastPrinted>
  <dcterms:created xsi:type="dcterms:W3CDTF">2013-09-13T15:18:00Z</dcterms:created>
  <dcterms:modified xsi:type="dcterms:W3CDTF">2017-08-29T15:01:00Z</dcterms:modified>
</cp:coreProperties>
</file>