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C114BE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bookmarkStart w:id="0" w:name="_GoBack"/>
      <w:bookmarkEnd w:id="0"/>
      <w:r w:rsidRPr="00C114BE">
        <w:rPr>
          <w:b/>
          <w:i/>
          <w:szCs w:val="22"/>
          <w:lang w:val="es-MX"/>
        </w:rPr>
        <w:t>LIBRO 1°, TÍTULO I, CAPÍTULO</w:t>
      </w:r>
      <w:r w:rsidR="00E37F78">
        <w:rPr>
          <w:b/>
          <w:i/>
          <w:szCs w:val="22"/>
          <w:lang w:val="es-MX"/>
        </w:rPr>
        <w:t xml:space="preserve"> </w:t>
      </w:r>
      <w:r w:rsidRPr="00C114BE">
        <w:rPr>
          <w:b/>
          <w:i/>
          <w:szCs w:val="22"/>
          <w:lang w:val="es-MX"/>
        </w:rPr>
        <w:t xml:space="preserve"> I</w:t>
      </w:r>
    </w:p>
    <w:p w:rsidR="00A71E51" w:rsidRPr="00157609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C114BE">
        <w:rPr>
          <w:b/>
          <w:i/>
          <w:lang w:val="es-MX"/>
        </w:rPr>
        <w:t xml:space="preserve">ANEXO </w:t>
      </w:r>
      <w:r w:rsidR="00E37F78">
        <w:rPr>
          <w:b/>
          <w:i/>
          <w:lang w:val="es-MX"/>
        </w:rPr>
        <w:t>1</w:t>
      </w:r>
      <w:r w:rsidR="00E67FC8">
        <w:rPr>
          <w:b/>
          <w:i/>
          <w:lang w:val="es-MX"/>
        </w:rPr>
        <w:t>1</w:t>
      </w:r>
      <w:r w:rsidR="007F133A" w:rsidRPr="00C114BE">
        <w:rPr>
          <w:b/>
          <w:i/>
          <w:lang w:val="es-MX"/>
        </w:rPr>
        <w:t xml:space="preserve">: </w:t>
      </w:r>
      <w:r w:rsidR="00157609" w:rsidRPr="00157609">
        <w:rPr>
          <w:b/>
          <w:i/>
          <w:smallCaps/>
          <w:szCs w:val="22"/>
        </w:rPr>
        <w:t>Autorización Individual</w:t>
      </w:r>
    </w:p>
    <w:p w:rsidR="00245B14" w:rsidRDefault="00245B14" w:rsidP="00245B14">
      <w:pPr>
        <w:pStyle w:val="Title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 w:rsidR="007305C4">
        <w:rPr>
          <w:i/>
          <w:spacing w:val="-3"/>
          <w:sz w:val="24"/>
          <w:lang w:val="es-ES_tradnl"/>
        </w:rPr>
        <w:t>l</w:t>
      </w:r>
      <w:r w:rsidR="00E31504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(c</w:t>
      </w:r>
      <w:r w:rsidR="00212AF1" w:rsidRPr="00536D4A">
        <w:rPr>
          <w:i/>
          <w:spacing w:val="-3"/>
          <w:sz w:val="24"/>
          <w:lang w:val="es-ES_tradnl"/>
        </w:rPr>
        <w:t>édula de identidad)</w:t>
      </w:r>
      <w:r w:rsidR="0080253F">
        <w:rPr>
          <w:spacing w:val="-3"/>
          <w:sz w:val="24"/>
          <w:lang w:val="es-ES_tradnl"/>
        </w:rPr>
        <w:t>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realizar la evaluación, indagación y consultas sobre</w:t>
      </w:r>
      <w:proofErr w:type="gramStart"/>
      <w:r w:rsidR="00830C43">
        <w:rPr>
          <w:spacing w:val="-3"/>
          <w:sz w:val="24"/>
          <w:lang w:val="es-ES_tradnl"/>
        </w:rPr>
        <w:t>..</w:t>
      </w:r>
      <w:proofErr w:type="gramEnd"/>
      <w:r w:rsidR="00FF35D2">
        <w:rPr>
          <w:spacing w:val="-3"/>
          <w:sz w:val="24"/>
          <w:lang w:val="es-ES_tradnl"/>
        </w:rPr>
        <w:t>………(</w:t>
      </w:r>
      <w:r w:rsidRPr="00536D4A">
        <w:rPr>
          <w:i/>
          <w:spacing w:val="-3"/>
          <w:sz w:val="24"/>
          <w:lang w:val="es-ES_tradnl"/>
        </w:rPr>
        <w:t>mi persona</w:t>
      </w:r>
      <w:r w:rsidR="00212AF1"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1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BodyText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3B" w:rsidRDefault="004F5E3B">
      <w:r>
        <w:separator/>
      </w:r>
    </w:p>
  </w:endnote>
  <w:endnote w:type="continuationSeparator" w:id="0">
    <w:p w:rsidR="004F5E3B" w:rsidRDefault="004F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>Libro 1°</w:t>
    </w:r>
  </w:p>
  <w:p w:rsidR="00DF3F4D" w:rsidRPr="00A11C70" w:rsidRDefault="00801839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Título</w:t>
    </w:r>
    <w:r w:rsidR="00DF3F4D" w:rsidRPr="00A11C70">
      <w:rPr>
        <w:rStyle w:val="PageNumber"/>
        <w:sz w:val="18"/>
      </w:rPr>
      <w:t xml:space="preserve"> I</w:t>
    </w:r>
  </w:p>
  <w:p w:rsidR="00514FE8" w:rsidRPr="00A11C70" w:rsidRDefault="006D63E7" w:rsidP="006073DF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Capítulo</w:t>
    </w:r>
    <w:r w:rsidR="00E37F78">
      <w:rPr>
        <w:rStyle w:val="PageNumber"/>
        <w:sz w:val="18"/>
      </w:rPr>
      <w:t xml:space="preserve"> </w:t>
    </w:r>
    <w:r>
      <w:rPr>
        <w:rStyle w:val="PageNumber"/>
        <w:sz w:val="18"/>
      </w:rPr>
      <w:t>I</w:t>
    </w:r>
  </w:p>
  <w:p w:rsidR="00AE43E0" w:rsidRDefault="002D5433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 xml:space="preserve">Anexo </w:t>
    </w:r>
    <w:r w:rsidR="00E67FC8">
      <w:rPr>
        <w:rStyle w:val="PageNumber"/>
        <w:sz w:val="18"/>
      </w:rPr>
      <w:t>11</w:t>
    </w:r>
    <w:r w:rsidR="00DF3F4D" w:rsidRPr="00A11C70">
      <w:rPr>
        <w:rStyle w:val="PageNumber"/>
        <w:sz w:val="18"/>
      </w:rPr>
      <w:t xml:space="preserve"> </w:t>
    </w:r>
  </w:p>
  <w:p w:rsidR="00DF3F4D" w:rsidRPr="00157609" w:rsidRDefault="00AE43E0">
    <w:pPr>
      <w:pStyle w:val="Footer"/>
      <w:framePr w:w="1661" w:wrap="around" w:vAnchor="text" w:hAnchor="page" w:x="8641" w:y="231"/>
      <w:jc w:val="right"/>
      <w:rPr>
        <w:rStyle w:val="PageNumber"/>
        <w:noProof/>
        <w:sz w:val="18"/>
      </w:rPr>
    </w:pPr>
    <w:r>
      <w:rPr>
        <w:rStyle w:val="PageNumber"/>
        <w:sz w:val="18"/>
      </w:rPr>
      <w:t>Página</w:t>
    </w:r>
    <w:r w:rsidR="00DF3F4D" w:rsidRPr="00A11C70">
      <w:rPr>
        <w:rStyle w:val="PageNumber"/>
        <w:sz w:val="18"/>
      </w:rPr>
      <w:t xml:space="preserve"> </w:t>
    </w:r>
    <w:r w:rsidR="008A1045" w:rsidRPr="00A11C70">
      <w:rPr>
        <w:rStyle w:val="PageNumber"/>
        <w:sz w:val="18"/>
      </w:rPr>
      <w:fldChar w:fldCharType="begin"/>
    </w:r>
    <w:r w:rsidR="00DF3F4D" w:rsidRPr="00A11C70">
      <w:rPr>
        <w:rStyle w:val="PageNumber"/>
        <w:sz w:val="18"/>
      </w:rPr>
      <w:instrText xml:space="preserve">PAGE  </w:instrText>
    </w:r>
    <w:r w:rsidR="008A1045" w:rsidRPr="00A11C70">
      <w:rPr>
        <w:rStyle w:val="PageNumber"/>
        <w:sz w:val="18"/>
      </w:rPr>
      <w:fldChar w:fldCharType="separate"/>
    </w:r>
    <w:r w:rsidR="00C74289">
      <w:rPr>
        <w:rStyle w:val="PageNumber"/>
        <w:noProof/>
        <w:sz w:val="18"/>
      </w:rPr>
      <w:t>1</w:t>
    </w:r>
    <w:r w:rsidR="008A1045" w:rsidRPr="00A11C70">
      <w:rPr>
        <w:rStyle w:val="PageNumber"/>
        <w:sz w:val="18"/>
      </w:rPr>
      <w:fldChar w:fldCharType="end"/>
    </w:r>
    <w:r w:rsidR="00DF3F4D" w:rsidRPr="00A11C70">
      <w:rPr>
        <w:rStyle w:val="PageNumber"/>
        <w:noProof/>
        <w:sz w:val="18"/>
      </w:rPr>
      <w:t>/</w:t>
    </w:r>
    <w:r w:rsidR="008A1045" w:rsidRPr="00157609">
      <w:rPr>
        <w:rStyle w:val="PageNumber"/>
        <w:noProof/>
        <w:sz w:val="18"/>
      </w:rPr>
      <w:fldChar w:fldCharType="begin"/>
    </w:r>
    <w:r w:rsidR="00DF3F4D" w:rsidRPr="00157609">
      <w:rPr>
        <w:rStyle w:val="PageNumber"/>
        <w:noProof/>
        <w:sz w:val="18"/>
      </w:rPr>
      <w:instrText xml:space="preserve"> NUMPAGES </w:instrText>
    </w:r>
    <w:r w:rsidR="008A1045" w:rsidRPr="00157609">
      <w:rPr>
        <w:rStyle w:val="PageNumber"/>
        <w:noProof/>
        <w:sz w:val="18"/>
      </w:rPr>
      <w:fldChar w:fldCharType="separate"/>
    </w:r>
    <w:r w:rsidR="00C74289">
      <w:rPr>
        <w:rStyle w:val="PageNumber"/>
        <w:noProof/>
        <w:sz w:val="18"/>
      </w:rPr>
      <w:t>1</w:t>
    </w:r>
    <w:r w:rsidR="008A1045" w:rsidRPr="00157609">
      <w:rPr>
        <w:rStyle w:val="PageNumber"/>
        <w:noProof/>
        <w:sz w:val="18"/>
      </w:rPr>
      <w:fldChar w:fldCharType="end"/>
    </w:r>
  </w:p>
  <w:p w:rsidR="00DF3F4D" w:rsidRDefault="0043735C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ABA14" wp14:editId="3A0177FE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D88" w:rsidRDefault="00254CCD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7A09C5">
                            <w:rPr>
                              <w:i/>
                              <w:sz w:val="18"/>
                              <w:lang w:val="es-MX"/>
                            </w:rPr>
                            <w:t>22</w:t>
                          </w:r>
                          <w:r w:rsidR="00C74289">
                            <w:rPr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060E8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7A09C5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8060E8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060E8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6C6D88" w:rsidRPr="0052664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166070" w:rsidRDefault="00166070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6C6D88" w:rsidRDefault="00254CCD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7A09C5">
                      <w:rPr>
                        <w:i/>
                        <w:sz w:val="18"/>
                        <w:lang w:val="es-MX"/>
                      </w:rPr>
                      <w:t>22</w:t>
                    </w:r>
                    <w:r w:rsidR="00C74289">
                      <w:rPr>
                        <w:i/>
                        <w:sz w:val="18"/>
                        <w:lang w:val="es-MX"/>
                      </w:rPr>
                      <w:t>2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060E8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7A09C5"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8060E8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060E8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6C6D88" w:rsidRPr="00526646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166070" w:rsidRDefault="00166070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65264F" wp14:editId="747B9923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3B" w:rsidRDefault="004F5E3B">
      <w:r>
        <w:separator/>
      </w:r>
    </w:p>
  </w:footnote>
  <w:footnote w:type="continuationSeparator" w:id="0">
    <w:p w:rsidR="004F5E3B" w:rsidRDefault="004F5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F15038" w:rsidRDefault="00DF3F4D">
    <w:pPr>
      <w:pStyle w:val="Header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 xml:space="preserve">Recopilación de Normas para </w:t>
    </w:r>
    <w:r w:rsidR="006D63E7" w:rsidRPr="00F15038">
      <w:rPr>
        <w:smallCaps/>
        <w:sz w:val="18"/>
        <w:u w:val="single"/>
        <w:lang w:val="es-MX"/>
      </w:rPr>
      <w:t xml:space="preserve">Servicios </w:t>
    </w:r>
    <w:r w:rsidRPr="00F15038">
      <w:rPr>
        <w:smallCaps/>
        <w:sz w:val="18"/>
        <w:u w:val="single"/>
        <w:lang w:val="es-MX"/>
      </w:rPr>
      <w:t>Financier</w:t>
    </w:r>
    <w:r w:rsidR="006D63E7" w:rsidRPr="00F15038">
      <w:rPr>
        <w:smallCaps/>
        <w:sz w:val="18"/>
        <w:u w:val="single"/>
        <w:lang w:val="es-MX"/>
      </w:rPr>
      <w:t>o</w:t>
    </w:r>
    <w:r w:rsidRPr="00F15038">
      <w:rPr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9593B"/>
    <w:rsid w:val="000A59A4"/>
    <w:rsid w:val="000B6A0F"/>
    <w:rsid w:val="000B754B"/>
    <w:rsid w:val="000D24C2"/>
    <w:rsid w:val="000D2D3C"/>
    <w:rsid w:val="000D2FDC"/>
    <w:rsid w:val="000D57EB"/>
    <w:rsid w:val="000F1C78"/>
    <w:rsid w:val="00102594"/>
    <w:rsid w:val="00125D68"/>
    <w:rsid w:val="00157609"/>
    <w:rsid w:val="00166070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C2533"/>
    <w:rsid w:val="00404BAC"/>
    <w:rsid w:val="00413660"/>
    <w:rsid w:val="00436D7A"/>
    <w:rsid w:val="0043735C"/>
    <w:rsid w:val="00445A54"/>
    <w:rsid w:val="00451B2A"/>
    <w:rsid w:val="004526D2"/>
    <w:rsid w:val="00463275"/>
    <w:rsid w:val="00463B3A"/>
    <w:rsid w:val="004663D1"/>
    <w:rsid w:val="0049305C"/>
    <w:rsid w:val="004937DE"/>
    <w:rsid w:val="004A6B8E"/>
    <w:rsid w:val="004D7CF2"/>
    <w:rsid w:val="004E15E3"/>
    <w:rsid w:val="004F5E3B"/>
    <w:rsid w:val="004F720F"/>
    <w:rsid w:val="00514FE8"/>
    <w:rsid w:val="00515835"/>
    <w:rsid w:val="0052607F"/>
    <w:rsid w:val="00526646"/>
    <w:rsid w:val="00536D4A"/>
    <w:rsid w:val="005819AA"/>
    <w:rsid w:val="00581C5A"/>
    <w:rsid w:val="005B00DF"/>
    <w:rsid w:val="005B1F6E"/>
    <w:rsid w:val="005B41B1"/>
    <w:rsid w:val="005C7AAE"/>
    <w:rsid w:val="005E0232"/>
    <w:rsid w:val="005E1193"/>
    <w:rsid w:val="005E3BF1"/>
    <w:rsid w:val="005E5C89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63E7"/>
    <w:rsid w:val="007059CB"/>
    <w:rsid w:val="007177A8"/>
    <w:rsid w:val="007305C4"/>
    <w:rsid w:val="007329F0"/>
    <w:rsid w:val="00757B97"/>
    <w:rsid w:val="00763F3B"/>
    <w:rsid w:val="007A09C5"/>
    <w:rsid w:val="007A7802"/>
    <w:rsid w:val="007B7003"/>
    <w:rsid w:val="007C3D9E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260D"/>
    <w:rsid w:val="008E33CA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D7223"/>
    <w:rsid w:val="00A01EEE"/>
    <w:rsid w:val="00A11C70"/>
    <w:rsid w:val="00A2229F"/>
    <w:rsid w:val="00A35DD3"/>
    <w:rsid w:val="00A71E51"/>
    <w:rsid w:val="00A84490"/>
    <w:rsid w:val="00A867C0"/>
    <w:rsid w:val="00AB6359"/>
    <w:rsid w:val="00AB75D7"/>
    <w:rsid w:val="00AC5B54"/>
    <w:rsid w:val="00AE0918"/>
    <w:rsid w:val="00AE43E0"/>
    <w:rsid w:val="00B05839"/>
    <w:rsid w:val="00B13B4F"/>
    <w:rsid w:val="00B31820"/>
    <w:rsid w:val="00B44050"/>
    <w:rsid w:val="00B47AF6"/>
    <w:rsid w:val="00B51662"/>
    <w:rsid w:val="00B56960"/>
    <w:rsid w:val="00B73F3E"/>
    <w:rsid w:val="00BA1AC2"/>
    <w:rsid w:val="00BA1B89"/>
    <w:rsid w:val="00BC7F24"/>
    <w:rsid w:val="00BD394F"/>
    <w:rsid w:val="00BF0541"/>
    <w:rsid w:val="00C11120"/>
    <w:rsid w:val="00C114BE"/>
    <w:rsid w:val="00C43C1E"/>
    <w:rsid w:val="00C44F96"/>
    <w:rsid w:val="00C51BA2"/>
    <w:rsid w:val="00C55074"/>
    <w:rsid w:val="00C67D87"/>
    <w:rsid w:val="00C70A30"/>
    <w:rsid w:val="00C74289"/>
    <w:rsid w:val="00C90DD3"/>
    <w:rsid w:val="00CA4650"/>
    <w:rsid w:val="00CC5CD5"/>
    <w:rsid w:val="00CE2CCB"/>
    <w:rsid w:val="00D1466F"/>
    <w:rsid w:val="00D21302"/>
    <w:rsid w:val="00D22918"/>
    <w:rsid w:val="00D26EBB"/>
    <w:rsid w:val="00D3252D"/>
    <w:rsid w:val="00D43DC4"/>
    <w:rsid w:val="00D63D4A"/>
    <w:rsid w:val="00D65D25"/>
    <w:rsid w:val="00D85304"/>
    <w:rsid w:val="00D97A3F"/>
    <w:rsid w:val="00DA2D6D"/>
    <w:rsid w:val="00DC470B"/>
    <w:rsid w:val="00DF3F4D"/>
    <w:rsid w:val="00E16576"/>
    <w:rsid w:val="00E20701"/>
    <w:rsid w:val="00E2389B"/>
    <w:rsid w:val="00E31504"/>
    <w:rsid w:val="00E37F78"/>
    <w:rsid w:val="00E42245"/>
    <w:rsid w:val="00E45229"/>
    <w:rsid w:val="00E54714"/>
    <w:rsid w:val="00E55A29"/>
    <w:rsid w:val="00E6390E"/>
    <w:rsid w:val="00E67FC8"/>
    <w:rsid w:val="00E838B6"/>
    <w:rsid w:val="00E873BA"/>
    <w:rsid w:val="00E9159A"/>
    <w:rsid w:val="00EA0F6F"/>
    <w:rsid w:val="00EC4BF0"/>
    <w:rsid w:val="00ED0066"/>
    <w:rsid w:val="00ED04CA"/>
    <w:rsid w:val="00EE5948"/>
    <w:rsid w:val="00F15038"/>
    <w:rsid w:val="00F240F2"/>
    <w:rsid w:val="00F26951"/>
    <w:rsid w:val="00F4117E"/>
    <w:rsid w:val="00F54BF9"/>
    <w:rsid w:val="00F55A27"/>
    <w:rsid w:val="00F608C3"/>
    <w:rsid w:val="00F75792"/>
    <w:rsid w:val="00F82F72"/>
    <w:rsid w:val="00F849B2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Richard Aranivar Mamani</cp:lastModifiedBy>
  <cp:revision>8</cp:revision>
  <cp:lastPrinted>2014-01-20T19:54:00Z</cp:lastPrinted>
  <dcterms:created xsi:type="dcterms:W3CDTF">2014-01-09T19:07:00Z</dcterms:created>
  <dcterms:modified xsi:type="dcterms:W3CDTF">2014-01-20T20:31:00Z</dcterms:modified>
</cp:coreProperties>
</file>