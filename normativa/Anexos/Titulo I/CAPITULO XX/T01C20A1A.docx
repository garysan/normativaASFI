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36" w:rsidRDefault="00176DC7" w:rsidP="00176DC7">
      <w:pPr>
        <w:pStyle w:val="Heading1"/>
        <w:numPr>
          <w:ilvl w:val="0"/>
          <w:numId w:val="0"/>
        </w:numPr>
        <w:ind w:left="1560" w:right="418" w:hanging="1276"/>
        <w:rPr>
          <w:lang w:val="es-MX"/>
        </w:rPr>
      </w:pPr>
      <w:r>
        <w:rPr>
          <w:lang w:val="es-MX"/>
        </w:rPr>
        <w:t xml:space="preserve">ANEXO 1A: </w:t>
      </w:r>
      <w:r w:rsidR="00080E60" w:rsidRPr="007375DD">
        <w:rPr>
          <w:lang w:val="es-MX"/>
        </w:rPr>
        <w:t>Declaración JURADA DE patrimoniO Y DE</w:t>
      </w:r>
      <w:r>
        <w:rPr>
          <w:lang w:val="es-MX"/>
        </w:rPr>
        <w:t xml:space="preserve"> </w:t>
      </w:r>
    </w:p>
    <w:p w:rsidR="00080E60" w:rsidRPr="007375DD" w:rsidRDefault="00080E60" w:rsidP="00176DC7">
      <w:pPr>
        <w:pStyle w:val="Heading1"/>
        <w:numPr>
          <w:ilvl w:val="0"/>
          <w:numId w:val="0"/>
        </w:numPr>
        <w:ind w:left="1560" w:right="418" w:hanging="1276"/>
        <w:rPr>
          <w:lang w:val="es-MX"/>
        </w:rPr>
      </w:pPr>
      <w:bookmarkStart w:id="0" w:name="_GoBack"/>
      <w:bookmarkEnd w:id="0"/>
      <w:r w:rsidRPr="007375DD">
        <w:rPr>
          <w:lang w:val="es-MX"/>
        </w:rPr>
        <w:t>INGRESOS</w:t>
      </w:r>
    </w:p>
    <w:p w:rsidR="00290D28" w:rsidRPr="007375DD" w:rsidRDefault="00290D28" w:rsidP="00290D28">
      <w:pPr>
        <w:pStyle w:val="Heading1"/>
        <w:numPr>
          <w:ilvl w:val="0"/>
          <w:numId w:val="0"/>
        </w:numPr>
        <w:spacing w:before="60" w:after="60"/>
        <w:jc w:val="center"/>
        <w:rPr>
          <w:lang w:val="es-MX"/>
        </w:rPr>
      </w:pPr>
      <w:r w:rsidRPr="007375DD">
        <w:rPr>
          <w:lang w:val="es-MX"/>
        </w:rPr>
        <w:t>PARA PE</w:t>
      </w:r>
      <w:r w:rsidR="00CB24A8" w:rsidRPr="007375DD">
        <w:rPr>
          <w:lang w:val="es-MX"/>
        </w:rPr>
        <w:t>r</w:t>
      </w:r>
      <w:r w:rsidRPr="007375DD">
        <w:rPr>
          <w:lang w:val="es-MX"/>
        </w:rPr>
        <w:t>SONAS NATURALES</w:t>
      </w:r>
    </w:p>
    <w:p w:rsidR="00417328" w:rsidRPr="007375DD" w:rsidRDefault="00080E60" w:rsidP="00080E60">
      <w:pPr>
        <w:pStyle w:val="Heading1"/>
        <w:numPr>
          <w:ilvl w:val="0"/>
          <w:numId w:val="0"/>
        </w:numPr>
        <w:ind w:left="142"/>
        <w:jc w:val="center"/>
        <w:rPr>
          <w:caps w:val="0"/>
          <w:szCs w:val="22"/>
          <w:lang w:val="es-MX"/>
        </w:rPr>
      </w:pPr>
      <w:r w:rsidRPr="007375DD">
        <w:rPr>
          <w:lang w:val="es-MX"/>
        </w:rPr>
        <w:t xml:space="preserve"> </w:t>
      </w:r>
      <w:r w:rsidR="00417328" w:rsidRPr="007375DD">
        <w:rPr>
          <w:lang w:val="es-MX"/>
        </w:rPr>
        <w:t>(</w:t>
      </w:r>
      <w:r w:rsidR="00417328" w:rsidRPr="007375DD">
        <w:rPr>
          <w:caps w:val="0"/>
          <w:szCs w:val="22"/>
          <w:lang w:val="es-MX"/>
        </w:rPr>
        <w:t>Expresada en Bolivianos)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98"/>
        <w:gridCol w:w="2070"/>
        <w:gridCol w:w="2088"/>
      </w:tblGrid>
      <w:tr w:rsidR="00F5092A" w:rsidRPr="007375DD">
        <w:trPr>
          <w:cantSplit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CI...........................................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TELÉFONO............................</w:t>
            </w:r>
          </w:p>
        </w:tc>
      </w:tr>
      <w:tr w:rsidR="00F5092A" w:rsidRPr="007375DD">
        <w:trPr>
          <w:cantSplit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CARGO.......................................................................................</w:t>
            </w:r>
          </w:p>
        </w:tc>
      </w:tr>
    </w:tbl>
    <w:p w:rsidR="008E2075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t>B</w:t>
      </w:r>
      <w:r w:rsidR="0096050E" w:rsidRPr="007375DD">
        <w:rPr>
          <w:lang w:val="es-MX"/>
        </w:rPr>
        <w:t>ALANCE</w:t>
      </w:r>
      <w:r w:rsidRPr="007375DD">
        <w:rPr>
          <w:lang w:val="es-MX"/>
        </w:rPr>
        <w:t xml:space="preserve"> </w:t>
      </w:r>
      <w:r w:rsidR="0096050E" w:rsidRPr="007375DD">
        <w:rPr>
          <w:lang w:val="es-MX"/>
        </w:rPr>
        <w:t>GENERAL</w:t>
      </w:r>
    </w:p>
    <w:p w:rsidR="00F5092A" w:rsidRPr="007375DD" w:rsidRDefault="002428C4" w:rsidP="008E2075">
      <w:pPr>
        <w:pStyle w:val="Heading4"/>
        <w:spacing w:before="120"/>
        <w:rPr>
          <w:lang w:val="es-MX"/>
        </w:rPr>
      </w:pPr>
      <w:r w:rsidRPr="007375DD">
        <w:rPr>
          <w:lang w:val="es-MX"/>
        </w:rPr>
        <w:t xml:space="preserve"> </w:t>
      </w:r>
      <w:r w:rsidRPr="007375DD">
        <w:rPr>
          <w:sz w:val="20"/>
          <w:lang w:val="es-MX"/>
        </w:rPr>
        <w:t>(</w:t>
      </w:r>
      <w:r w:rsidR="008E2075" w:rsidRPr="007375DD">
        <w:rPr>
          <w:b w:val="0"/>
          <w:sz w:val="20"/>
          <w:lang w:val="es-MX"/>
        </w:rPr>
        <w:t>I</w:t>
      </w:r>
      <w:r w:rsidR="008E2075" w:rsidRPr="007375DD">
        <w:rPr>
          <w:sz w:val="20"/>
          <w:lang w:val="es-MX"/>
        </w:rPr>
        <w:t>nformación correspondiente al último mes anterior a la Declaración)</w:t>
      </w:r>
      <w:r w:rsidR="008E2075" w:rsidRPr="007375DD">
        <w:rPr>
          <w:b w:val="0"/>
          <w:sz w:val="20"/>
          <w:lang w:val="es-MX"/>
        </w:rPr>
        <w:t xml:space="preserve"> 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3870"/>
        <w:gridCol w:w="810"/>
        <w:gridCol w:w="3420"/>
        <w:gridCol w:w="720"/>
      </w:tblGrid>
      <w:tr w:rsidR="00F5092A" w:rsidRPr="007375DD">
        <w:trPr>
          <w:trHeight w:val="346"/>
        </w:trPr>
        <w:tc>
          <w:tcPr>
            <w:tcW w:w="387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Pr="007375DD">
              <w:rPr>
                <w:rFonts w:ascii="Arial" w:hAnsi="Arial" w:cs="Arial"/>
                <w:b/>
                <w:sz w:val="14"/>
                <w:lang w:val="es-MX"/>
              </w:rPr>
              <w:t>ACTIVO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Monto </w:t>
            </w:r>
          </w:p>
        </w:tc>
        <w:tc>
          <w:tcPr>
            <w:tcW w:w="34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PASIVO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B14EC0">
            <w:pPr>
              <w:pStyle w:val="Heading7"/>
              <w:spacing w:beforeLines="40" w:afterLines="40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Monto </w:t>
            </w:r>
          </w:p>
        </w:tc>
      </w:tr>
      <w:tr w:rsidR="00F5092A" w:rsidRPr="007375DD">
        <w:trPr>
          <w:trHeight w:val="278"/>
        </w:trPr>
        <w:tc>
          <w:tcPr>
            <w:tcW w:w="387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PRÉSTAMOS DE ENTIDADES FINANCIERAS (K)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  <w:tr w:rsidR="00F5092A" w:rsidRPr="007375DD">
        <w:trPr>
          <w:trHeight w:val="300"/>
        </w:trPr>
        <w:tc>
          <w:tcPr>
            <w:tcW w:w="387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CUENTAS POR PAGAR (L)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387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IMPUESTOS POR PAGAR 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3870" w:type="dxa"/>
            <w:vAlign w:val="center"/>
          </w:tcPr>
          <w:p w:rsidR="00F5092A" w:rsidRPr="007375DD" w:rsidRDefault="00F5092A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OTROS PASIVOS (DESCRIBIR)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5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2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4.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5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1.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TOTAL PASIVO 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2.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PATRIMONIO (Activo –Pasivo)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345"/>
        </w:trPr>
        <w:tc>
          <w:tcPr>
            <w:tcW w:w="387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 TOTAL PASIVO Y PATRIMONIO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B14EC0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</w:tbl>
    <w:p w:rsidR="00E76853" w:rsidRDefault="00E76853" w:rsidP="00F5092A">
      <w:pPr>
        <w:pStyle w:val="Heading4"/>
        <w:rPr>
          <w:lang w:val="es-MX"/>
        </w:rPr>
      </w:pPr>
    </w:p>
    <w:p w:rsidR="00470471" w:rsidRDefault="00470471" w:rsidP="00470471">
      <w:pPr>
        <w:rPr>
          <w:lang w:val="es-MX"/>
        </w:rPr>
      </w:pPr>
    </w:p>
    <w:p w:rsidR="00470471" w:rsidRPr="00470471" w:rsidRDefault="00470471" w:rsidP="00470471">
      <w:pPr>
        <w:rPr>
          <w:lang w:val="es-MX"/>
        </w:rPr>
      </w:pPr>
    </w:p>
    <w:p w:rsidR="00F5092A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lastRenderedPageBreak/>
        <w:t>Contingencias (garantías por obligaciones de terceros)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7650"/>
        <w:gridCol w:w="1170"/>
      </w:tblGrid>
      <w:tr w:rsidR="00F5092A" w:rsidRPr="007375DD">
        <w:trPr>
          <w:trHeight w:val="327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</w:tr>
      <w:tr w:rsidR="00E76853" w:rsidRPr="007375DD">
        <w:trPr>
          <w:trHeight w:val="390"/>
        </w:trPr>
        <w:tc>
          <w:tcPr>
            <w:tcW w:w="7650" w:type="dxa"/>
            <w:vAlign w:val="center"/>
          </w:tcPr>
          <w:p w:rsidR="00E76853" w:rsidRPr="007375DD" w:rsidRDefault="00E76853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E76853" w:rsidRPr="007375DD" w:rsidRDefault="00E76853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90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90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rPr>
          <w:trHeight w:val="345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8E2075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t>Ingresos y egresos</w:t>
      </w:r>
      <w:r w:rsidR="0096050E" w:rsidRPr="007375DD">
        <w:rPr>
          <w:lang w:val="es-MX"/>
        </w:rPr>
        <w:t xml:space="preserve"> </w:t>
      </w:r>
    </w:p>
    <w:p w:rsidR="00F5092A" w:rsidRPr="007375DD" w:rsidRDefault="0096050E" w:rsidP="008E2075">
      <w:pPr>
        <w:pStyle w:val="Heading4"/>
        <w:spacing w:before="120"/>
        <w:rPr>
          <w:lang w:val="es-MX"/>
        </w:rPr>
      </w:pPr>
      <w:r w:rsidRPr="007375DD">
        <w:rPr>
          <w:lang w:val="es-MX"/>
        </w:rPr>
        <w:t>(</w:t>
      </w:r>
      <w:r w:rsidR="008E2075" w:rsidRPr="007375DD">
        <w:rPr>
          <w:sz w:val="20"/>
          <w:lang w:val="es-MX"/>
        </w:rPr>
        <w:t xml:space="preserve">Información correspondiente a los últimos 12 meses anteriores a la </w:t>
      </w:r>
      <w:r w:rsidR="00120D34" w:rsidRPr="007375DD">
        <w:rPr>
          <w:sz w:val="20"/>
          <w:lang w:val="es-MX"/>
        </w:rPr>
        <w:t>declaración</w:t>
      </w:r>
      <w:r w:rsidRPr="007375DD">
        <w:rPr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827"/>
        <w:gridCol w:w="1447"/>
        <w:gridCol w:w="3420"/>
        <w:gridCol w:w="1170"/>
      </w:tblGrid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pStyle w:val="Heading8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INGRESOS ANUALES 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  <w:tc>
          <w:tcPr>
            <w:tcW w:w="3420" w:type="dxa"/>
          </w:tcPr>
          <w:p w:rsidR="00F5092A" w:rsidRPr="007375DD" w:rsidRDefault="00F5092A" w:rsidP="00F133E7">
            <w:pPr>
              <w:pStyle w:val="Heading8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EGRESOS ANUALES 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</w:tr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 SUELDO LÍQUIDO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 GASTOS GENERALES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1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 SUELDO LÍQUIDO (CÓNYUGE )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 ALQUILERES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 RENTAS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 AMORTIZACIÓN DEUDAS-PAGO PASIVOS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4. INTERESES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4. OTROS GASTOS 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16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5. OTROS INGRESOS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TOTAL INGRESOS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TOTAL EGRESOS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SUPERÁVIT (DÉFICIT)</w:t>
            </w:r>
          </w:p>
        </w:tc>
        <w:tc>
          <w:tcPr>
            <w:tcW w:w="6037" w:type="dxa"/>
            <w:gridSpan w:val="3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96050E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Las </w:t>
      </w:r>
      <w:r w:rsidR="00F73683" w:rsidRPr="007375DD">
        <w:rPr>
          <w:lang w:val="es-MX"/>
        </w:rPr>
        <w:t xml:space="preserve">aportaciones que efectuará el </w:t>
      </w:r>
      <w:r w:rsidRPr="007375DD">
        <w:rPr>
          <w:lang w:val="es-MX"/>
        </w:rPr>
        <w:t xml:space="preserve"> </w:t>
      </w:r>
      <w:r w:rsidR="00F73683" w:rsidRPr="007375DD">
        <w:rPr>
          <w:lang w:val="es-MX"/>
        </w:rPr>
        <w:t>d</w:t>
      </w:r>
      <w:r w:rsidRPr="007375DD">
        <w:rPr>
          <w:lang w:val="es-MX"/>
        </w:rPr>
        <w:t xml:space="preserve">eclarante </w:t>
      </w:r>
      <w:r w:rsidR="00F73683" w:rsidRPr="007375DD">
        <w:rPr>
          <w:lang w:val="es-MX"/>
        </w:rPr>
        <w:t xml:space="preserve">para la constitución de la </w:t>
      </w:r>
      <w:r w:rsidR="00B14EC0">
        <w:rPr>
          <w:lang w:val="es-MX"/>
        </w:rPr>
        <w:t>ESPM</w:t>
      </w:r>
      <w:r w:rsidR="00F73683" w:rsidRPr="007375DD">
        <w:rPr>
          <w:lang w:val="es-MX"/>
        </w:rPr>
        <w:t xml:space="preserve"> serán</w:t>
      </w:r>
      <w:r w:rsidRPr="007375DD">
        <w:rPr>
          <w:lang w:val="es-MX"/>
        </w:rPr>
        <w:t xml:space="preserve"> canceladas con los siguientes recursos: </w:t>
      </w:r>
    </w:p>
    <w:tbl>
      <w:tblPr>
        <w:tblStyle w:val="TableGrid"/>
        <w:tblW w:w="0" w:type="auto"/>
        <w:tblInd w:w="108" w:type="dxa"/>
        <w:tblLook w:val="01E0"/>
      </w:tblPr>
      <w:tblGrid>
        <w:gridCol w:w="2844"/>
        <w:gridCol w:w="3252"/>
        <w:gridCol w:w="2551"/>
      </w:tblGrid>
      <w:tr w:rsidR="00D06651" w:rsidRPr="007375DD">
        <w:tc>
          <w:tcPr>
            <w:tcW w:w="2844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</w:tcPr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  <w:rPr>
                <w:rFonts w:ascii="Arial" w:hAnsi="Arial" w:cs="Arial"/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Descripción</w:t>
            </w:r>
          </w:p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Monto</w:t>
            </w: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</w:tbl>
    <w:p w:rsidR="00F5092A" w:rsidRPr="007375DD" w:rsidRDefault="00F5092A" w:rsidP="00D06651">
      <w:pPr>
        <w:pStyle w:val="BodyText"/>
        <w:rPr>
          <w:lang w:val="es-MX"/>
        </w:rPr>
      </w:pPr>
      <w:r w:rsidRPr="007375DD">
        <w:rPr>
          <w:lang w:val="es-MX"/>
        </w:rPr>
        <w:t xml:space="preserve"> (En caso de requerir mayor espacio anexar hoja adicional)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lastRenderedPageBreak/>
        <w:t xml:space="preserve">"Declaro no haber incurrido directamente, ni a través de empresas de mi propiedad, en las causales descritas en el </w:t>
      </w:r>
      <w:r w:rsidRPr="007375DD">
        <w:rPr>
          <w:color w:val="0000FF"/>
          <w:lang w:val="es-MX"/>
        </w:rPr>
        <w:t>Artículo 10° de la Ley de Bancos y Entidades Financieras</w:t>
      </w:r>
      <w:r w:rsidRPr="007375DD">
        <w:rPr>
          <w:lang w:val="es-MX"/>
        </w:rPr>
        <w:t>"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 presente declaración jurada conlleva la condición de confesión, verdad y certeza jurídica, de conformidad con el </w:t>
      </w:r>
      <w:r w:rsidRPr="007375DD">
        <w:rPr>
          <w:color w:val="0000FF"/>
          <w:lang w:val="es-MX"/>
        </w:rPr>
        <w:t>Artículo 1322</w:t>
      </w:r>
      <w:r w:rsidRPr="007375DD">
        <w:rPr>
          <w:color w:val="0000FF"/>
        </w:rPr>
        <w:t>°</w:t>
      </w:r>
      <w:r w:rsidRPr="007375DD">
        <w:rPr>
          <w:color w:val="0000FF"/>
          <w:lang w:val="es-MX"/>
        </w:rPr>
        <w:t xml:space="preserve"> del Código Civil</w:t>
      </w:r>
      <w:r w:rsidRPr="007375DD">
        <w:rPr>
          <w:lang w:val="es-MX"/>
        </w:rPr>
        <w:t xml:space="preserve"> y </w:t>
      </w:r>
      <w:r w:rsidRPr="007375DD">
        <w:rPr>
          <w:color w:val="0000FF"/>
          <w:lang w:val="es-MX"/>
        </w:rPr>
        <w:t>Art. 426° del Código de Procedimiento Civil</w:t>
      </w:r>
      <w:r w:rsidRPr="007375DD">
        <w:rPr>
          <w:lang w:val="es-MX"/>
        </w:rPr>
        <w:t xml:space="preserve">, sujeta en caso de inexactitud o falsedad a la cancelación del trámite y a las penalidades establecidas en el </w:t>
      </w:r>
      <w:r w:rsidRPr="007375DD">
        <w:rPr>
          <w:color w:val="0000FF"/>
          <w:lang w:val="es-MX"/>
        </w:rPr>
        <w:t>Art. 169° del Código Penal</w:t>
      </w:r>
      <w:r w:rsidRPr="007375DD">
        <w:rPr>
          <w:lang w:val="es-MX"/>
        </w:rPr>
        <w:t xml:space="preserve"> como falso testimonio.</w:t>
      </w:r>
    </w:p>
    <w:p w:rsidR="00F5092A" w:rsidRPr="007375DD" w:rsidRDefault="00F5092A" w:rsidP="00F5092A">
      <w:pPr>
        <w:pStyle w:val="BodyText"/>
        <w:rPr>
          <w:lang w:val="es-MX"/>
        </w:rPr>
      </w:pPr>
    </w:p>
    <w:p w:rsidR="00F5092A" w:rsidRPr="007375DD" w:rsidRDefault="00F5092A" w:rsidP="00F5092A">
      <w:pPr>
        <w:pStyle w:val="BodyText"/>
        <w:rPr>
          <w:lang w:val="es-MX"/>
        </w:rPr>
      </w:pPr>
    </w:p>
    <w:p w:rsidR="00D06651" w:rsidRPr="007375DD" w:rsidRDefault="00D06651" w:rsidP="00F5092A">
      <w:pPr>
        <w:pStyle w:val="BodyText"/>
        <w:rPr>
          <w:lang w:val="es-MX"/>
        </w:rPr>
      </w:pPr>
    </w:p>
    <w:tbl>
      <w:tblPr>
        <w:tblW w:w="8748" w:type="dxa"/>
        <w:tblLayout w:type="fixed"/>
        <w:tblLook w:val="0000"/>
      </w:tblPr>
      <w:tblGrid>
        <w:gridCol w:w="3798"/>
        <w:gridCol w:w="720"/>
        <w:gridCol w:w="4230"/>
      </w:tblGrid>
      <w:tr w:rsidR="00F5092A" w:rsidRPr="007375DD">
        <w:tc>
          <w:tcPr>
            <w:tcW w:w="3798" w:type="dxa"/>
            <w:tcBorders>
              <w:top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0"/>
              <w:jc w:val="center"/>
              <w:rPr>
                <w:lang w:val="es-MX"/>
              </w:rPr>
            </w:pPr>
            <w:r w:rsidRPr="007375DD">
              <w:rPr>
                <w:lang w:val="es-MX"/>
              </w:rPr>
              <w:t>FIRMA DEL DECLARANTE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0"/>
              <w:jc w:val="center"/>
              <w:rPr>
                <w:lang w:val="es-MX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0"/>
              <w:jc w:val="center"/>
              <w:rPr>
                <w:lang w:val="es-MX"/>
              </w:rPr>
            </w:pPr>
            <w:r w:rsidRPr="007375DD">
              <w:rPr>
                <w:lang w:val="es-MX"/>
              </w:rPr>
              <w:t>FIRMA DEL CÓNYUGE</w:t>
            </w:r>
          </w:p>
        </w:tc>
      </w:tr>
    </w:tbl>
    <w:p w:rsidR="00D06651" w:rsidRPr="007375DD" w:rsidRDefault="00D06651" w:rsidP="00F5092A">
      <w:pPr>
        <w:pStyle w:val="BodyText"/>
        <w:rPr>
          <w:b/>
          <w:lang w:val="es-MX"/>
        </w:rPr>
      </w:pPr>
    </w:p>
    <w:p w:rsidR="00F5092A" w:rsidRPr="007375DD" w:rsidRDefault="00F5092A" w:rsidP="00F5092A">
      <w:pPr>
        <w:pStyle w:val="BodyText"/>
        <w:rPr>
          <w:b/>
          <w:lang w:val="es-MX"/>
        </w:rPr>
      </w:pPr>
      <w:r w:rsidRPr="007375DD">
        <w:rPr>
          <w:b/>
          <w:lang w:val="es-MX"/>
        </w:rPr>
        <w:t xml:space="preserve">Lugar y fecha: 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br w:type="page"/>
      </w:r>
      <w:r w:rsidRPr="007375DD">
        <w:rPr>
          <w:lang w:val="es-MX"/>
        </w:rPr>
        <w:lastRenderedPageBreak/>
        <w:t>Detalle documentado de la declaración patrimonial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En caso de existir información adicional en alguno de los puntos citados, anexar hoja adicional a la presente declaración citando el inciso correspondiente.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t>ACTIVO</w:t>
      </w: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320"/>
        <w:gridCol w:w="2610"/>
        <w:gridCol w:w="1800"/>
      </w:tblGrid>
      <w:tr w:rsidR="00F5092A" w:rsidRPr="007375DD">
        <w:tc>
          <w:tcPr>
            <w:tcW w:w="4320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DEL BANCO</w:t>
            </w:r>
          </w:p>
        </w:tc>
        <w:tc>
          <w:tcPr>
            <w:tcW w:w="2610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N° DE CUENTA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SALDO 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  <w:tcBorders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7375DD">
              <w:rPr>
                <w:rFonts w:ascii="Arial" w:hAnsi="Arial" w:cs="Arial"/>
                <w:szCs w:val="22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3150"/>
        <w:gridCol w:w="1711"/>
        <w:gridCol w:w="2069"/>
        <w:gridCol w:w="1800"/>
      </w:tblGrid>
      <w:tr w:rsidR="00F5092A" w:rsidRPr="007375DD">
        <w:tc>
          <w:tcPr>
            <w:tcW w:w="3150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left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 LA ENTIDAD</w:t>
            </w:r>
          </w:p>
        </w:tc>
        <w:tc>
          <w:tcPr>
            <w:tcW w:w="1711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TIPO DE DEPÓSITO</w:t>
            </w:r>
          </w:p>
        </w:tc>
        <w:tc>
          <w:tcPr>
            <w:tcW w:w="2069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N° DE CUENTA 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MONTO 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  <w:tcBorders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170"/>
        <w:gridCol w:w="1620"/>
        <w:gridCol w:w="990"/>
        <w:gridCol w:w="1620"/>
        <w:gridCol w:w="1710"/>
        <w:gridCol w:w="1620"/>
      </w:tblGrid>
      <w:tr w:rsidR="00F5092A" w:rsidRPr="007375DD"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CANTIDAD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n-US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n-US"/>
              </w:rPr>
              <w:t>NIT/C.I.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VALOR DE MERCADO </w:t>
            </w:r>
          </w:p>
        </w:tc>
      </w:tr>
      <w:tr w:rsidR="00F5092A" w:rsidRPr="007375DD"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  <w:tr w:rsidR="00F5092A" w:rsidRPr="007375DD">
        <w:trPr>
          <w:trHeight w:val="63"/>
        </w:trPr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  <w:tr w:rsidR="00F5092A" w:rsidRPr="007375DD">
        <w:trPr>
          <w:trHeight w:val="134"/>
        </w:trPr>
        <w:tc>
          <w:tcPr>
            <w:tcW w:w="1170" w:type="dxa"/>
            <w:tcBorders>
              <w:right w:val="nil"/>
            </w:tcBorders>
          </w:tcPr>
          <w:p w:rsidR="00F5092A" w:rsidRPr="007375DD" w:rsidRDefault="00290D28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sz w:val="20"/>
          <w:lang w:val="es-MX"/>
        </w:rPr>
      </w:pPr>
      <w:r w:rsidRPr="007375DD">
        <w:rPr>
          <w:lang w:val="es-MX"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375DD">
        <w:rPr>
          <w:sz w:val="20"/>
          <w:lang w:val="es-MX"/>
        </w:rPr>
        <w:t>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 xml:space="preserve">Cuentas y documentación por cobrar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260"/>
        <w:gridCol w:w="3601"/>
        <w:gridCol w:w="2494"/>
        <w:gridCol w:w="1375"/>
      </w:tblGrid>
      <w:tr w:rsidR="00F5092A" w:rsidRPr="007375DD">
        <w:trPr>
          <w:trHeight w:val="206"/>
        </w:trPr>
        <w:tc>
          <w:tcPr>
            <w:tcW w:w="126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7375DD">
              <w:rPr>
                <w:rFonts w:ascii="Arial" w:hAnsi="Arial" w:cs="Arial"/>
                <w:sz w:val="14"/>
                <w:lang w:val="en-US"/>
              </w:rPr>
              <w:t>NIT/C.I.</w:t>
            </w:r>
          </w:p>
        </w:tc>
        <w:tc>
          <w:tcPr>
            <w:tcW w:w="3601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126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3601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126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1260" w:type="dxa"/>
            <w:tcBorders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la antigüedad y de ser el caso la situación legal de eventuales procesos judiciales de cobro.</w:t>
      </w:r>
    </w:p>
    <w:p w:rsidR="006F18DB" w:rsidRDefault="006F18DB" w:rsidP="00F5092A">
      <w:pPr>
        <w:pStyle w:val="BodyText"/>
        <w:rPr>
          <w:lang w:val="es-MX"/>
        </w:rPr>
      </w:pPr>
    </w:p>
    <w:p w:rsidR="006F18DB" w:rsidRPr="007375DD" w:rsidRDefault="006F18DB" w:rsidP="00F5092A">
      <w:pPr>
        <w:pStyle w:val="BodyText"/>
        <w:rPr>
          <w:lang w:val="es-MX"/>
        </w:rPr>
      </w:pP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350"/>
        <w:gridCol w:w="2880"/>
        <w:gridCol w:w="810"/>
        <w:gridCol w:w="2880"/>
        <w:gridCol w:w="810"/>
      </w:tblGrid>
      <w:tr w:rsidR="00F5092A" w:rsidRPr="007375DD">
        <w:trPr>
          <w:cantSplit/>
        </w:trPr>
        <w:tc>
          <w:tcPr>
            <w:tcW w:w="1350" w:type="dxa"/>
            <w:vMerge w:val="restart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Valor DEL BIEN</w:t>
            </w:r>
          </w:p>
        </w:tc>
      </w:tr>
      <w:tr w:rsidR="00F5092A" w:rsidRPr="007375DD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  <w:vMerge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</w:tr>
      <w:tr w:rsidR="00F5092A" w:rsidRPr="007375DD">
        <w:trPr>
          <w:trHeight w:val="263"/>
        </w:trPr>
        <w:tc>
          <w:tcPr>
            <w:tcW w:w="135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tcBorders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  <w:tcBorders>
              <w:left w:val="nil"/>
            </w:tcBorders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</w:tcPr>
          <w:p w:rsidR="00F5092A" w:rsidRPr="007375DD" w:rsidRDefault="00F5092A" w:rsidP="00B14EC0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Vehículos, naves y aeronaves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340"/>
        <w:gridCol w:w="1260"/>
        <w:gridCol w:w="1170"/>
        <w:gridCol w:w="720"/>
        <w:gridCol w:w="2340"/>
        <w:gridCol w:w="900"/>
      </w:tblGrid>
      <w:tr w:rsidR="00F5092A" w:rsidRPr="007375DD">
        <w:trPr>
          <w:trHeight w:val="305"/>
        </w:trPr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Fecha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 xml:space="preserve">Valor DEL BIEN 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 xml:space="preserve">Maquinaria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90"/>
        <w:gridCol w:w="2340"/>
        <w:gridCol w:w="1620"/>
        <w:gridCol w:w="2520"/>
        <w:gridCol w:w="126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 DEL BIEN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Si el rubro excede el diez por ciento (10%) del Activo Total, en anexo indicar el método de valorización, lugar de depósito o custodia y uso que se le da a los bienes. 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Semoviente-ganado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90"/>
        <w:gridCol w:w="2340"/>
        <w:gridCol w:w="1260"/>
        <w:gridCol w:w="2790"/>
        <w:gridCol w:w="135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  <w:vAlign w:val="center"/>
          </w:tcPr>
          <w:p w:rsidR="00F5092A" w:rsidRPr="007375DD" w:rsidRDefault="00290D28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fecha y responsable</w:t>
      </w:r>
      <w:r w:rsidR="00290D28" w:rsidRPr="007375DD">
        <w:rPr>
          <w:lang w:val="es-MX"/>
        </w:rPr>
        <w:t xml:space="preserve"> </w:t>
      </w:r>
      <w:r w:rsidRPr="007375DD">
        <w:rPr>
          <w:lang w:val="es-MX"/>
        </w:rPr>
        <w:t>del inventario y de la valorización, gravámenes si los hubiera y sitio de ubicación.</w:t>
      </w:r>
    </w:p>
    <w:p w:rsidR="00F5092A" w:rsidRPr="007375DD" w:rsidRDefault="00F5092A" w:rsidP="00F5092A">
      <w:pPr>
        <w:pStyle w:val="Incisos"/>
      </w:pPr>
      <w:r w:rsidRPr="007375DD">
        <w:lastRenderedPageBreak/>
        <w:t>Cultivos agrícolas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080"/>
        <w:gridCol w:w="1170"/>
        <w:gridCol w:w="1530"/>
        <w:gridCol w:w="3600"/>
        <w:gridCol w:w="1350"/>
      </w:tblGrid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entidad acreedora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080" w:type="dxa"/>
            <w:tcBorders>
              <w:right w:val="nil"/>
            </w:tcBorders>
            <w:vAlign w:val="center"/>
          </w:tcPr>
          <w:p w:rsidR="00F5092A" w:rsidRPr="007375DD" w:rsidRDefault="00290D28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Si el rubro excede el diez por ciento (10%) del Activo Total, en anexo indicar el método, fecha y responsable de la valorización, gravámenes que </w:t>
      </w:r>
      <w:proofErr w:type="gramStart"/>
      <w:r w:rsidRPr="007375DD">
        <w:rPr>
          <w:lang w:val="es-MX"/>
        </w:rPr>
        <w:t>hubieren</w:t>
      </w:r>
      <w:proofErr w:type="gramEnd"/>
      <w:r w:rsidRPr="007375DD">
        <w:rPr>
          <w:lang w:val="es-MX"/>
        </w:rPr>
        <w:t>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Otros bienes y/o mercaderías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350"/>
        <w:gridCol w:w="2160"/>
        <w:gridCol w:w="3870"/>
        <w:gridCol w:w="1350"/>
      </w:tblGrid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16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</w:t>
            </w:r>
          </w:p>
        </w:tc>
        <w:tc>
          <w:tcPr>
            <w:tcW w:w="387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entidad acreedora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 DEL BIEN</w:t>
            </w:r>
          </w:p>
        </w:tc>
      </w:tr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16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tcBorders>
              <w:right w:val="nil"/>
            </w:tcBorders>
            <w:vAlign w:val="center"/>
          </w:tcPr>
          <w:p w:rsidR="00F5092A" w:rsidRPr="007375DD" w:rsidRDefault="00290D28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tcBorders>
              <w:left w:val="nil"/>
            </w:tcBorders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B14EC0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 de valorización, lugar de depósito o custodia.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t>PASIVO</w:t>
      </w: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t>Préstamos de entidades financieras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5130"/>
        <w:gridCol w:w="1890"/>
        <w:gridCol w:w="1815"/>
      </w:tblGrid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NOMBRE DE LA ENTIDAD FINANCIERA 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VENCIMIENTO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SALDO</w:t>
            </w:r>
          </w:p>
        </w:tc>
      </w:tr>
      <w:tr w:rsidR="00F5092A" w:rsidRPr="007375DD">
        <w:tc>
          <w:tcPr>
            <w:tcW w:w="513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CORTO PLAZO (HASTA 1 AÑO)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LARGO PLAZO (MAS DE UN AÑO)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034922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  <w:tcBorders>
              <w:lef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Total Pasivo y Patrimonio, en anexo indicar el detalle de las garantías que respaldan los pasivos y el tipo de vínculo con los garantes.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Cuentas por pagar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90"/>
        <w:gridCol w:w="2970"/>
        <w:gridCol w:w="1620"/>
        <w:gridCol w:w="1620"/>
        <w:gridCol w:w="153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</w:rPr>
            </w:pPr>
            <w:r w:rsidRPr="007375DD">
              <w:rPr>
                <w:rFonts w:ascii="Arial" w:hAnsi="Arial" w:cs="Arial"/>
                <w:smallCaps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razÓn social</w:t>
            </w:r>
          </w:p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mall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Saldo</w:t>
            </w: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  <w:vAlign w:val="center"/>
          </w:tcPr>
          <w:p w:rsidR="00F5092A" w:rsidRPr="007375DD" w:rsidRDefault="00034922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Tarjetas de crédito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3960"/>
        <w:gridCol w:w="1620"/>
        <w:gridCol w:w="1620"/>
        <w:gridCol w:w="1530"/>
      </w:tblGrid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 xml:space="preserve">Límite </w:t>
            </w: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tcBorders>
              <w:right w:val="nil"/>
            </w:tcBorders>
            <w:vAlign w:val="center"/>
          </w:tcPr>
          <w:p w:rsidR="00F5092A" w:rsidRPr="007375DD" w:rsidRDefault="00034922" w:rsidP="00034922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lastRenderedPageBreak/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470471" w:rsidRPr="007375DD">
        <w:tc>
          <w:tcPr>
            <w:tcW w:w="3960" w:type="dxa"/>
            <w:tcBorders>
              <w:right w:val="nil"/>
            </w:tcBorders>
            <w:vAlign w:val="center"/>
          </w:tcPr>
          <w:p w:rsidR="00470471" w:rsidRPr="007375DD" w:rsidRDefault="00470471" w:rsidP="00034922">
            <w:pPr>
              <w:pStyle w:val="BodyText"/>
              <w:spacing w:before="40" w:after="40"/>
              <w:jc w:val="left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Garantías otorgadas para operaciones en el sistema financiero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700"/>
        <w:gridCol w:w="1800"/>
        <w:gridCol w:w="1980"/>
        <w:gridCol w:w="1350"/>
      </w:tblGrid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smallCaps/>
                <w:sz w:val="14"/>
                <w:lang w:val="es-MX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 xml:space="preserve">MONTO </w:t>
            </w: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Garantías otorgadas para operaciones en sociedades comerciales e industriales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976"/>
        <w:gridCol w:w="2001"/>
        <w:gridCol w:w="1503"/>
        <w:gridCol w:w="1350"/>
      </w:tblGrid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n-US"/>
              </w:rPr>
            </w:pPr>
            <w:r w:rsidRPr="007375DD">
              <w:rPr>
                <w:rFonts w:ascii="Arial" w:hAnsi="Arial" w:cs="Arial"/>
                <w:smallCaps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MON</w:t>
            </w:r>
            <w:r w:rsidR="00F5092A" w:rsidRPr="007375DD">
              <w:rPr>
                <w:rFonts w:ascii="Arial" w:hAnsi="Arial" w:cs="Arial"/>
                <w:caps/>
                <w:sz w:val="14"/>
                <w:szCs w:val="14"/>
              </w:rPr>
              <w:t>to</w:t>
            </w: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Otras garantías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970"/>
        <w:gridCol w:w="1980"/>
        <w:gridCol w:w="1530"/>
        <w:gridCol w:w="1350"/>
      </w:tblGrid>
      <w:tr w:rsidR="00F5092A" w:rsidRPr="007375DD">
        <w:trPr>
          <w:trHeight w:val="63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MON</w:t>
            </w:r>
            <w:r w:rsidR="00F5092A" w:rsidRPr="007375DD">
              <w:rPr>
                <w:rFonts w:ascii="Arial" w:hAnsi="Arial" w:cs="Arial"/>
                <w:caps/>
                <w:sz w:val="14"/>
                <w:szCs w:val="14"/>
              </w:rPr>
              <w:t>to</w:t>
            </w:r>
          </w:p>
        </w:tc>
      </w:tr>
      <w:tr w:rsidR="00F5092A" w:rsidRPr="007375DD">
        <w:trPr>
          <w:trHeight w:val="262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0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62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rPr>
          <w:trHeight w:val="280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700"/>
        <w:gridCol w:w="4680"/>
        <w:gridCol w:w="1350"/>
      </w:tblGrid>
      <w:tr w:rsidR="00F5092A" w:rsidRPr="007375DD">
        <w:trPr>
          <w:trHeight w:val="63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 xml:space="preserve">Monto </w:t>
            </w:r>
          </w:p>
        </w:tc>
      </w:tr>
      <w:tr w:rsidR="00F5092A" w:rsidRPr="007375DD">
        <w:trPr>
          <w:trHeight w:val="281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00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1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2429D5">
        <w:trPr>
          <w:trHeight w:val="300"/>
        </w:trPr>
        <w:tc>
          <w:tcPr>
            <w:tcW w:w="2700" w:type="dxa"/>
            <w:tcBorders>
              <w:right w:val="nil"/>
            </w:tcBorders>
            <w:vAlign w:val="center"/>
          </w:tcPr>
          <w:p w:rsidR="00F5092A" w:rsidRPr="002429D5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F5092A" w:rsidRPr="002429D5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2429D5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0278B" w:rsidRDefault="00F0278B" w:rsidP="00652E15">
      <w:pPr>
        <w:pStyle w:val="Title"/>
        <w:spacing w:before="120"/>
        <w:ind w:left="1298" w:right="1298"/>
        <w:rPr>
          <w:lang w:val="es-MX"/>
        </w:rPr>
      </w:pPr>
    </w:p>
    <w:sectPr w:rsidR="00F0278B" w:rsidSect="002646E2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B3" w:rsidRDefault="00930CB3">
      <w:r>
        <w:separator/>
      </w:r>
    </w:p>
  </w:endnote>
  <w:endnote w:type="continuationSeparator" w:id="0">
    <w:p w:rsidR="00930CB3" w:rsidRDefault="00930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Default="00306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7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278B" w:rsidRDefault="00F0278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Pr="00F73683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F73683">
      <w:rPr>
        <w:rStyle w:val="PageNumber"/>
        <w:sz w:val="18"/>
        <w:lang w:val="pt-BR"/>
      </w:rPr>
      <w:t xml:space="preserve">Titulo </w:t>
    </w:r>
    <w:r w:rsidR="00F73683" w:rsidRPr="00F73683">
      <w:rPr>
        <w:rStyle w:val="PageNumber"/>
        <w:sz w:val="18"/>
        <w:lang w:val="pt-BR"/>
      </w:rPr>
      <w:t>I</w:t>
    </w:r>
  </w:p>
  <w:p w:rsidR="00F0278B" w:rsidRPr="00F73683" w:rsidRDefault="00385EEF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F73683">
      <w:rPr>
        <w:rStyle w:val="PageNumber"/>
        <w:sz w:val="18"/>
        <w:lang w:val="pt-BR"/>
      </w:rPr>
      <w:t xml:space="preserve">Capítulo </w:t>
    </w:r>
    <w:r w:rsidR="00F73683" w:rsidRPr="00F73683">
      <w:rPr>
        <w:rStyle w:val="PageNumber"/>
        <w:sz w:val="18"/>
        <w:lang w:val="pt-BR"/>
      </w:rPr>
      <w:t>X</w:t>
    </w:r>
    <w:r w:rsidR="00ED0BEA">
      <w:rPr>
        <w:rStyle w:val="PageNumber"/>
        <w:sz w:val="18"/>
        <w:lang w:val="pt-BR"/>
      </w:rPr>
      <w:t>X</w:t>
    </w:r>
  </w:p>
  <w:p w:rsidR="00F0278B" w:rsidRPr="00F73683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</w:p>
  <w:p w:rsidR="00F0278B" w:rsidRPr="00F73683" w:rsidRDefault="00F0278B">
    <w:pPr>
      <w:pStyle w:val="Footer"/>
      <w:framePr w:w="1661" w:wrap="around" w:vAnchor="text" w:hAnchor="page" w:x="8641" w:y="231"/>
      <w:jc w:val="right"/>
      <w:rPr>
        <w:rStyle w:val="PageNumber"/>
        <w:sz w:val="20"/>
        <w:lang w:val="pt-BR"/>
      </w:rPr>
    </w:pPr>
    <w:r w:rsidRPr="00F73683">
      <w:rPr>
        <w:rStyle w:val="PageNumber"/>
        <w:sz w:val="18"/>
        <w:lang w:val="pt-BR"/>
      </w:rPr>
      <w:t>A-</w:t>
    </w:r>
    <w:r w:rsidR="006F18DB">
      <w:rPr>
        <w:rStyle w:val="PageNumber"/>
        <w:sz w:val="18"/>
        <w:lang w:val="pt-BR"/>
      </w:rPr>
      <w:t>1</w:t>
    </w:r>
    <w:r w:rsidR="002A6E3D">
      <w:rPr>
        <w:rStyle w:val="PageNumber"/>
        <w:sz w:val="18"/>
        <w:lang w:val="pt-BR"/>
      </w:rPr>
      <w:t>A</w:t>
    </w:r>
    <w:r w:rsidRPr="00F73683">
      <w:rPr>
        <w:rStyle w:val="PageNumber"/>
        <w:sz w:val="18"/>
        <w:lang w:val="pt-BR"/>
      </w:rPr>
      <w:t xml:space="preserve"> </w:t>
    </w:r>
    <w:r w:rsidR="00A86A9C" w:rsidRPr="00F73683">
      <w:rPr>
        <w:rStyle w:val="PageNumber"/>
        <w:sz w:val="18"/>
        <w:lang w:val="pt-BR"/>
      </w:rPr>
      <w:t xml:space="preserve"> </w:t>
    </w:r>
    <w:r w:rsidRPr="00F73683">
      <w:rPr>
        <w:rStyle w:val="PageNumber"/>
        <w:sz w:val="18"/>
        <w:lang w:val="pt-BR"/>
      </w:rPr>
      <w:t xml:space="preserve"> </w:t>
    </w:r>
    <w:r w:rsidR="00306D8F">
      <w:rPr>
        <w:rStyle w:val="PageNumber"/>
        <w:sz w:val="18"/>
      </w:rPr>
      <w:fldChar w:fldCharType="begin"/>
    </w:r>
    <w:r w:rsidRPr="00F73683">
      <w:rPr>
        <w:rStyle w:val="PageNumber"/>
        <w:sz w:val="18"/>
        <w:lang w:val="pt-BR"/>
      </w:rPr>
      <w:instrText xml:space="preserve">PAGE  </w:instrText>
    </w:r>
    <w:r w:rsidR="00306D8F">
      <w:rPr>
        <w:rStyle w:val="PageNumber"/>
        <w:sz w:val="18"/>
      </w:rPr>
      <w:fldChar w:fldCharType="separate"/>
    </w:r>
    <w:r w:rsidR="00B14EC0">
      <w:rPr>
        <w:rStyle w:val="PageNumber"/>
        <w:noProof/>
        <w:sz w:val="18"/>
        <w:lang w:val="pt-BR"/>
      </w:rPr>
      <w:t>2</w:t>
    </w:r>
    <w:r w:rsidR="00306D8F">
      <w:rPr>
        <w:rStyle w:val="PageNumber"/>
        <w:sz w:val="18"/>
      </w:rPr>
      <w:fldChar w:fldCharType="end"/>
    </w:r>
    <w:r w:rsidRPr="00F73683">
      <w:rPr>
        <w:rStyle w:val="PageNumber"/>
        <w:sz w:val="18"/>
        <w:lang w:val="pt-BR"/>
      </w:rPr>
      <w:t>/</w:t>
    </w:r>
    <w:r w:rsidR="00692D17">
      <w:rPr>
        <w:rStyle w:val="PageNumber"/>
        <w:sz w:val="18"/>
        <w:lang w:val="pt-BR"/>
      </w:rPr>
      <w:t>7</w:t>
    </w:r>
  </w:p>
  <w:p w:rsidR="00F0278B" w:rsidRDefault="00306D8F">
    <w:pPr>
      <w:pStyle w:val="Footer"/>
      <w:spacing w:before="240"/>
      <w:ind w:right="360"/>
      <w:jc w:val="left"/>
      <w:rPr>
        <w:i/>
        <w:sz w:val="20"/>
        <w:lang w:val="es-MX"/>
      </w:rPr>
    </w:pPr>
    <w:r w:rsidRPr="00306D8F">
      <w:rPr>
        <w:i/>
        <w:noProof/>
        <w:sz w:val="20"/>
        <w:lang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9" type="#_x0000_t202" style="position:absolute;margin-left:-.15pt;margin-top:28pt;width:234pt;height:27.3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" stroked="f">
          <v:textbox>
            <w:txbxContent>
              <w:p w:rsidR="006F18DB" w:rsidRDefault="006F18DB" w:rsidP="006F18DB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  <w:r>
                  <w:rPr>
                    <w:i/>
                    <w:sz w:val="18"/>
                    <w:lang w:val="es-MX"/>
                  </w:rPr>
                  <w:t>Circular</w:t>
                </w:r>
                <w:r>
                  <w:rPr>
                    <w:i/>
                    <w:sz w:val="18"/>
                    <w:lang w:val="es-MX"/>
                  </w:rPr>
                  <w:tab/>
                  <w:t>ASFI/</w:t>
                </w:r>
                <w:r w:rsidR="00ED0BEA">
                  <w:rPr>
                    <w:i/>
                    <w:sz w:val="18"/>
                    <w:lang w:val="es-MX"/>
                  </w:rPr>
                  <w:t>102</w:t>
                </w:r>
                <w:r>
                  <w:rPr>
                    <w:i/>
                    <w:sz w:val="18"/>
                    <w:lang w:val="es-MX"/>
                  </w:rPr>
                  <w:t>/1</w:t>
                </w:r>
                <w:r w:rsidR="00ED0BEA">
                  <w:rPr>
                    <w:i/>
                    <w:sz w:val="18"/>
                    <w:lang w:val="es-MX"/>
                  </w:rPr>
                  <w:t>2</w:t>
                </w:r>
                <w:r w:rsidRPr="003B47A3">
                  <w:rPr>
                    <w:i/>
                    <w:sz w:val="18"/>
                    <w:lang w:val="es-MX"/>
                  </w:rPr>
                  <w:t xml:space="preserve"> (</w:t>
                </w:r>
                <w:r w:rsidR="00ED0BEA">
                  <w:rPr>
                    <w:i/>
                    <w:sz w:val="18"/>
                    <w:lang w:val="es-MX"/>
                  </w:rPr>
                  <w:t>12</w:t>
                </w:r>
                <w:r w:rsidRPr="003B47A3">
                  <w:rPr>
                    <w:i/>
                    <w:sz w:val="18"/>
                    <w:lang w:val="es-MX"/>
                  </w:rPr>
                  <w:t>/</w:t>
                </w:r>
                <w:r>
                  <w:rPr>
                    <w:i/>
                    <w:sz w:val="18"/>
                    <w:lang w:val="es-MX"/>
                  </w:rPr>
                  <w:t>11</w:t>
                </w:r>
                <w:r w:rsidRPr="003B47A3">
                  <w:rPr>
                    <w:i/>
                    <w:sz w:val="18"/>
                    <w:lang w:val="es-MX"/>
                  </w:rPr>
                  <w:t>)</w:t>
                </w:r>
                <w:r w:rsidRPr="003B47A3">
                  <w:rPr>
                    <w:i/>
                    <w:sz w:val="18"/>
                    <w:lang w:val="es-MX"/>
                  </w:rPr>
                  <w:tab/>
                  <w:t>Inicial</w:t>
                </w:r>
              </w:p>
            </w:txbxContent>
          </v:textbox>
          <w10:wrap type="topAndBottom"/>
        </v:shape>
      </w:pict>
    </w:r>
    <w:r w:rsidRPr="00306D8F">
      <w:rPr>
        <w:i/>
        <w:noProof/>
        <w:sz w:val="20"/>
        <w:lang w:eastAsia="es-BO"/>
      </w:rPr>
      <w:pict>
        <v:shape id="Text Box 2" o:spid="_x0000_s4098" type="#_x0000_t202" style="position:absolute;margin-left:0;margin-top:7.2pt;width:100.8pt;height:3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" o:allowincell="f" stroked="f">
          <v:textbox>
            <w:txbxContent>
              <w:p w:rsidR="00F0278B" w:rsidRDefault="00F0278B">
                <w:pPr>
                  <w:rPr>
                    <w:i/>
                    <w:lang w:val="es-MX"/>
                  </w:rPr>
                </w:pPr>
              </w:p>
            </w:txbxContent>
          </v:textbox>
          <w10:wrap type="topAndBottom"/>
        </v:shape>
      </w:pict>
    </w:r>
    <w:r w:rsidRPr="00306D8F">
      <w:rPr>
        <w:i/>
        <w:noProof/>
        <w:sz w:val="20"/>
        <w:lang w:eastAsia="es-BO"/>
      </w:rPr>
      <w:pict>
        <v:line id="Line 3" o:spid="_x0000_s4097" style="position:absolute;z-index:251658752;visibility:visibl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<w10:wrap type="topAndBotto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B3" w:rsidRDefault="00930CB3">
      <w:r>
        <w:separator/>
      </w:r>
    </w:p>
  </w:footnote>
  <w:footnote w:type="continuationSeparator" w:id="0">
    <w:p w:rsidR="00930CB3" w:rsidRDefault="00930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Default="00F73683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 Financiero</w:t>
    </w:r>
  </w:p>
  <w:p w:rsidR="00F0278B" w:rsidRDefault="00306D8F">
    <w:pPr>
      <w:pStyle w:val="Header"/>
      <w:spacing w:before="120" w:after="600"/>
      <w:jc w:val="center"/>
      <w:rPr>
        <w:smallCaps/>
        <w:sz w:val="18"/>
        <w:lang w:val="es-MX"/>
      </w:rPr>
    </w:pPr>
    <w:r w:rsidRPr="00306D8F">
      <w:rPr>
        <w:smallCaps/>
        <w:noProof/>
        <w:sz w:val="18"/>
        <w:lang w:eastAsia="es-BO"/>
      </w:rPr>
      <w:pict>
        <v:line id="Line 1" o:spid="_x0000_s4100" style="position:absolute;left:0;text-align:left;z-index:251656704;visibility:visible" from="90pt,20.75pt" to="34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BP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" o:allowincell="f">
          <w10:wrap type="topAndBottom"/>
        </v:line>
      </w:pict>
    </w:r>
    <w:r w:rsidR="00F0278B">
      <w:rPr>
        <w:smallCaps/>
        <w:sz w:val="18"/>
        <w:lang w:val="es-MX"/>
      </w:rPr>
      <w:t>Recopilación de Normas para Bancos y entidades Financieras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46B"/>
    <w:multiLevelType w:val="multilevel"/>
    <w:tmpl w:val="CD8AE78C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2">
    <w:nsid w:val="07D10DB5"/>
    <w:multiLevelType w:val="multilevel"/>
    <w:tmpl w:val="E7EE3038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>
    <w:nsid w:val="3F1A777F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7">
    <w:nsid w:val="5DCF15EE"/>
    <w:multiLevelType w:val="multilevel"/>
    <w:tmpl w:val="5BD43EFA"/>
    <w:lvl w:ilvl="0">
      <w:start w:val="1"/>
      <w:numFmt w:val="upperLetter"/>
      <w:pStyle w:val="Incisos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9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</w:rPr>
    </w:lvl>
  </w:abstractNum>
  <w:abstractNum w:abstractNumId="10">
    <w:nsid w:val="7F9B2886"/>
    <w:multiLevelType w:val="singleLevel"/>
    <w:tmpl w:val="06BE0822"/>
    <w:lvl w:ilvl="0">
      <w:start w:val="3"/>
      <w:numFmt w:val="decimal"/>
      <w:pStyle w:val="Heading1"/>
      <w:lvlText w:val="ANEXO %1a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41E66"/>
    <w:rsid w:val="000172DB"/>
    <w:rsid w:val="00034922"/>
    <w:rsid w:val="00054BEF"/>
    <w:rsid w:val="00072207"/>
    <w:rsid w:val="00080E60"/>
    <w:rsid w:val="000827CF"/>
    <w:rsid w:val="00083542"/>
    <w:rsid w:val="00096E14"/>
    <w:rsid w:val="000B0A8A"/>
    <w:rsid w:val="000B231F"/>
    <w:rsid w:val="000C4902"/>
    <w:rsid w:val="000F0DD0"/>
    <w:rsid w:val="000F0F07"/>
    <w:rsid w:val="00120D34"/>
    <w:rsid w:val="0012498E"/>
    <w:rsid w:val="001458BB"/>
    <w:rsid w:val="00157A79"/>
    <w:rsid w:val="001659EE"/>
    <w:rsid w:val="001701FE"/>
    <w:rsid w:val="00176DC7"/>
    <w:rsid w:val="00185750"/>
    <w:rsid w:val="001875EA"/>
    <w:rsid w:val="001A00B6"/>
    <w:rsid w:val="001A66D3"/>
    <w:rsid w:val="001C25C6"/>
    <w:rsid w:val="001C4663"/>
    <w:rsid w:val="001C5CDE"/>
    <w:rsid w:val="001D21DF"/>
    <w:rsid w:val="001E7384"/>
    <w:rsid w:val="00241E66"/>
    <w:rsid w:val="002428C4"/>
    <w:rsid w:val="002429D5"/>
    <w:rsid w:val="002601BC"/>
    <w:rsid w:val="00261C73"/>
    <w:rsid w:val="002646E2"/>
    <w:rsid w:val="00264C2D"/>
    <w:rsid w:val="002747E1"/>
    <w:rsid w:val="00276BA7"/>
    <w:rsid w:val="00281D8C"/>
    <w:rsid w:val="00285B9D"/>
    <w:rsid w:val="00290D28"/>
    <w:rsid w:val="002A6E3D"/>
    <w:rsid w:val="002B18F5"/>
    <w:rsid w:val="002B3EDE"/>
    <w:rsid w:val="002C58CC"/>
    <w:rsid w:val="002D0EFA"/>
    <w:rsid w:val="00300CD8"/>
    <w:rsid w:val="00306D8F"/>
    <w:rsid w:val="0031175D"/>
    <w:rsid w:val="0031219C"/>
    <w:rsid w:val="00322EAF"/>
    <w:rsid w:val="003314DA"/>
    <w:rsid w:val="00331E5C"/>
    <w:rsid w:val="0034061D"/>
    <w:rsid w:val="0034597F"/>
    <w:rsid w:val="003757E4"/>
    <w:rsid w:val="00376DCC"/>
    <w:rsid w:val="00385EEF"/>
    <w:rsid w:val="003D1DA7"/>
    <w:rsid w:val="003E53B7"/>
    <w:rsid w:val="004044BD"/>
    <w:rsid w:val="00417328"/>
    <w:rsid w:val="00420B8A"/>
    <w:rsid w:val="004305B3"/>
    <w:rsid w:val="004319FA"/>
    <w:rsid w:val="00432CC7"/>
    <w:rsid w:val="00443801"/>
    <w:rsid w:val="0046384E"/>
    <w:rsid w:val="00470471"/>
    <w:rsid w:val="004A026F"/>
    <w:rsid w:val="004A26D5"/>
    <w:rsid w:val="004B3E55"/>
    <w:rsid w:val="004F1EC2"/>
    <w:rsid w:val="0052472F"/>
    <w:rsid w:val="00527C3B"/>
    <w:rsid w:val="00551241"/>
    <w:rsid w:val="00560F1A"/>
    <w:rsid w:val="005623C6"/>
    <w:rsid w:val="00574C19"/>
    <w:rsid w:val="00577A76"/>
    <w:rsid w:val="00580EB4"/>
    <w:rsid w:val="00584AF4"/>
    <w:rsid w:val="00585841"/>
    <w:rsid w:val="00587156"/>
    <w:rsid w:val="005874BF"/>
    <w:rsid w:val="00594AC3"/>
    <w:rsid w:val="00597C86"/>
    <w:rsid w:val="005B37DD"/>
    <w:rsid w:val="005C3DBA"/>
    <w:rsid w:val="005C402B"/>
    <w:rsid w:val="005D6940"/>
    <w:rsid w:val="00613DD3"/>
    <w:rsid w:val="0062299E"/>
    <w:rsid w:val="00633634"/>
    <w:rsid w:val="006501A5"/>
    <w:rsid w:val="00652E15"/>
    <w:rsid w:val="00661055"/>
    <w:rsid w:val="006633BC"/>
    <w:rsid w:val="006674EA"/>
    <w:rsid w:val="00675A6E"/>
    <w:rsid w:val="0069271A"/>
    <w:rsid w:val="00692D17"/>
    <w:rsid w:val="006B1017"/>
    <w:rsid w:val="006C270C"/>
    <w:rsid w:val="006E43E0"/>
    <w:rsid w:val="006E4A7A"/>
    <w:rsid w:val="006F18DB"/>
    <w:rsid w:val="00706C74"/>
    <w:rsid w:val="00714E71"/>
    <w:rsid w:val="007375DD"/>
    <w:rsid w:val="00742FC0"/>
    <w:rsid w:val="00767D63"/>
    <w:rsid w:val="007711F3"/>
    <w:rsid w:val="007832B6"/>
    <w:rsid w:val="00784DD5"/>
    <w:rsid w:val="00797F98"/>
    <w:rsid w:val="007A570B"/>
    <w:rsid w:val="007A6021"/>
    <w:rsid w:val="007B7E95"/>
    <w:rsid w:val="007E516E"/>
    <w:rsid w:val="007F0FF7"/>
    <w:rsid w:val="008135BB"/>
    <w:rsid w:val="00814731"/>
    <w:rsid w:val="00823CB9"/>
    <w:rsid w:val="008613F1"/>
    <w:rsid w:val="00866C5C"/>
    <w:rsid w:val="0087140F"/>
    <w:rsid w:val="00885FB7"/>
    <w:rsid w:val="00886037"/>
    <w:rsid w:val="008D0BD2"/>
    <w:rsid w:val="008E2075"/>
    <w:rsid w:val="008F3959"/>
    <w:rsid w:val="00911154"/>
    <w:rsid w:val="00912C5B"/>
    <w:rsid w:val="00930CB3"/>
    <w:rsid w:val="00943FE3"/>
    <w:rsid w:val="00945036"/>
    <w:rsid w:val="009453B6"/>
    <w:rsid w:val="00955293"/>
    <w:rsid w:val="0096050E"/>
    <w:rsid w:val="00963E06"/>
    <w:rsid w:val="00986254"/>
    <w:rsid w:val="009A7B31"/>
    <w:rsid w:val="009C1671"/>
    <w:rsid w:val="009E6FA0"/>
    <w:rsid w:val="00A165CD"/>
    <w:rsid w:val="00A505C4"/>
    <w:rsid w:val="00A50A1B"/>
    <w:rsid w:val="00A86A9C"/>
    <w:rsid w:val="00AB2A02"/>
    <w:rsid w:val="00AC3AA4"/>
    <w:rsid w:val="00AE3BE9"/>
    <w:rsid w:val="00AE7B30"/>
    <w:rsid w:val="00B14EC0"/>
    <w:rsid w:val="00B36EA5"/>
    <w:rsid w:val="00B47302"/>
    <w:rsid w:val="00B85471"/>
    <w:rsid w:val="00BA4106"/>
    <w:rsid w:val="00BC0D0A"/>
    <w:rsid w:val="00BD2426"/>
    <w:rsid w:val="00BF4211"/>
    <w:rsid w:val="00C15D23"/>
    <w:rsid w:val="00C2218B"/>
    <w:rsid w:val="00C33ADF"/>
    <w:rsid w:val="00C749A4"/>
    <w:rsid w:val="00C860BD"/>
    <w:rsid w:val="00C87F90"/>
    <w:rsid w:val="00C925FF"/>
    <w:rsid w:val="00CB24A8"/>
    <w:rsid w:val="00CB2D8F"/>
    <w:rsid w:val="00D00456"/>
    <w:rsid w:val="00D05825"/>
    <w:rsid w:val="00D06651"/>
    <w:rsid w:val="00D178AA"/>
    <w:rsid w:val="00D33BAF"/>
    <w:rsid w:val="00D72DCD"/>
    <w:rsid w:val="00D85996"/>
    <w:rsid w:val="00D85DF6"/>
    <w:rsid w:val="00D945E6"/>
    <w:rsid w:val="00DC75D9"/>
    <w:rsid w:val="00DD38AC"/>
    <w:rsid w:val="00DE120C"/>
    <w:rsid w:val="00DE4336"/>
    <w:rsid w:val="00DF7BD5"/>
    <w:rsid w:val="00E1798B"/>
    <w:rsid w:val="00E255CD"/>
    <w:rsid w:val="00E44E45"/>
    <w:rsid w:val="00E61A28"/>
    <w:rsid w:val="00E76853"/>
    <w:rsid w:val="00E9768E"/>
    <w:rsid w:val="00ED0BEA"/>
    <w:rsid w:val="00ED6CDC"/>
    <w:rsid w:val="00F0278B"/>
    <w:rsid w:val="00F133E7"/>
    <w:rsid w:val="00F260A3"/>
    <w:rsid w:val="00F5092A"/>
    <w:rsid w:val="00F613C7"/>
    <w:rsid w:val="00F67350"/>
    <w:rsid w:val="00F707DF"/>
    <w:rsid w:val="00F73683"/>
    <w:rsid w:val="00F85279"/>
    <w:rsid w:val="00F911E1"/>
    <w:rsid w:val="00FB6F91"/>
    <w:rsid w:val="00FD16EA"/>
    <w:rsid w:val="00FF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18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I, CAPÍTULO 1, SECCIÓN 1</vt:lpstr>
    </vt:vector>
  </TitlesOfParts>
  <Company>Superintendencia de Bancos y Entidades Financieras</Company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I, CAPÍTULO 1, SECCIÓN 1</dc:title>
  <dc:creator>Sergio Selaya</dc:creator>
  <cp:lastModifiedBy>Usi Administrador</cp:lastModifiedBy>
  <cp:revision>8</cp:revision>
  <cp:lastPrinted>2011-12-22T23:45:00Z</cp:lastPrinted>
  <dcterms:created xsi:type="dcterms:W3CDTF">2011-12-22T23:28:00Z</dcterms:created>
  <dcterms:modified xsi:type="dcterms:W3CDTF">2011-12-23T15:00:00Z</dcterms:modified>
</cp:coreProperties>
</file>